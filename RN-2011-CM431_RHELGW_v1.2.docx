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CellMar>
          <w:top w:w="144" w:type="dxa"/>
          <w:left w:w="115" w:type="dxa"/>
          <w:bottom w:w="144" w:type="dxa"/>
          <w:right w:w="115" w:type="dxa"/>
        </w:tblCellMar>
        <w:tblLook w:val="04A0"/>
      </w:tblPr>
      <w:tblGrid>
        <w:gridCol w:w="3085"/>
        <w:gridCol w:w="630"/>
        <w:gridCol w:w="3690"/>
        <w:gridCol w:w="2905"/>
      </w:tblGrid>
      <w:tr w:rsidR="002302BC" w:rsidRPr="005A1391" w:rsidTr="00C17400">
        <w:tc>
          <w:tcPr>
            <w:tcW w:w="3085" w:type="dxa"/>
            <w:tcBorders>
              <w:bottom w:val="single" w:sz="4" w:space="0" w:color="000000" w:themeColor="text1"/>
              <w:right w:val="nil"/>
            </w:tcBorders>
          </w:tcPr>
          <w:p w:rsidR="002302BC" w:rsidRPr="005A1391" w:rsidRDefault="002302BC" w:rsidP="002302BC">
            <w:pPr>
              <w:rPr>
                <w:rFonts w:ascii="Verdana" w:hAnsi="Verdana"/>
                <w:sz w:val="18"/>
                <w:szCs w:val="18"/>
              </w:rPr>
            </w:pPr>
            <w:bookmarkStart w:id="0" w:name="_top"/>
            <w:bookmarkEnd w:id="0"/>
          </w:p>
        </w:tc>
        <w:tc>
          <w:tcPr>
            <w:tcW w:w="4320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</w:tcPr>
          <w:p w:rsidR="006F48A0" w:rsidRPr="005A1391" w:rsidRDefault="006F48A0" w:rsidP="002302BC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  <w:p w:rsidR="002302BC" w:rsidRPr="005A1391" w:rsidRDefault="002302BC" w:rsidP="00505955">
            <w:pPr>
              <w:pStyle w:val="T1"/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hAnsi="Verdana"/>
                <w:sz w:val="18"/>
                <w:szCs w:val="18"/>
              </w:rPr>
              <w:t>FS – CIO</w:t>
            </w:r>
          </w:p>
          <w:p w:rsidR="00250B29" w:rsidRPr="005A1391" w:rsidRDefault="00361B61" w:rsidP="004D1BE5">
            <w:pPr>
              <w:pStyle w:val="T1"/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hAnsi="Verdana"/>
                <w:sz w:val="18"/>
                <w:szCs w:val="18"/>
              </w:rPr>
              <w:t xml:space="preserve"> </w:t>
            </w:r>
            <w:bookmarkStart w:id="1" w:name="NOTICE_TYPE"/>
            <w:sdt>
              <w:sdtPr>
                <w:rPr>
                  <w:rFonts w:ascii="Verdana" w:hAnsi="Verdana"/>
                  <w:sz w:val="18"/>
                  <w:szCs w:val="18"/>
                </w:rPr>
                <w:alias w:val="Notice Type"/>
                <w:tag w:val="Notice Type"/>
                <w:id w:val="274315969"/>
                <w:placeholder>
                  <w:docPart w:val="D4226BDD9E0944A0A5D0EA63CAF2D310"/>
                </w:placeholder>
                <w:dataBinding w:xpath="/root[1]/noticeInformation[1]/noticeType[1]" w:storeItemID="{D6155B6F-3DC9-45F8-AC2C-D273D2609EB2}"/>
                <w:dropDownList w:lastValue="RN-">
                  <w:listItem w:displayText="APPLICATION RELEASE NOTICE" w:value="ARN-"/>
                  <w:listItem w:displayText="LIVE ENVIRONMENT MODIFICATION" w:value="LEM-"/>
                  <w:listItem w:displayText="RELEASE NOTICE" w:value="RN-"/>
                </w:dropDownList>
              </w:sdtPr>
              <w:sdtContent>
                <w:r w:rsidR="009C2EE6">
                  <w:rPr>
                    <w:rFonts w:ascii="Verdana" w:hAnsi="Verdana"/>
                    <w:sz w:val="18"/>
                    <w:szCs w:val="18"/>
                  </w:rPr>
                  <w:t>RELEASE NOTICE</w:t>
                </w:r>
              </w:sdtContent>
            </w:sdt>
            <w:bookmarkEnd w:id="1"/>
          </w:p>
          <w:p w:rsidR="002302BC" w:rsidRPr="005A1391" w:rsidRDefault="00250B29" w:rsidP="00505955">
            <w:pPr>
              <w:pStyle w:val="T1"/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hAnsi="Verdana"/>
                <w:sz w:val="18"/>
                <w:szCs w:val="18"/>
              </w:rPr>
              <w:t xml:space="preserve"> </w:t>
            </w:r>
            <w:r w:rsidR="002302BC" w:rsidRPr="005A1391">
              <w:rPr>
                <w:rFonts w:ascii="Verdana" w:hAnsi="Verdana"/>
                <w:sz w:val="18"/>
                <w:szCs w:val="18"/>
              </w:rPr>
              <w:t>(6610-7)</w:t>
            </w:r>
          </w:p>
          <w:p w:rsidR="006F48A0" w:rsidRPr="005A1391" w:rsidRDefault="006F48A0" w:rsidP="002302BC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05" w:type="dxa"/>
            <w:tcBorders>
              <w:left w:val="nil"/>
              <w:bottom w:val="single" w:sz="4" w:space="0" w:color="000000" w:themeColor="text1"/>
            </w:tcBorders>
          </w:tcPr>
          <w:p w:rsidR="002302BC" w:rsidRPr="005A1391" w:rsidRDefault="002302BC" w:rsidP="002302BC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2302BC" w:rsidRPr="005A1391" w:rsidTr="00C17400">
        <w:sdt>
          <w:sdtPr>
            <w:rPr>
              <w:rFonts w:ascii="Verdana" w:hAnsi="Verdana"/>
              <w:sz w:val="18"/>
              <w:szCs w:val="18"/>
            </w:rPr>
            <w:alias w:val="Notice Date"/>
            <w:tag w:val="Notice Date"/>
            <w:id w:val="178559437"/>
            <w:lock w:val="sdtLocked"/>
            <w:placeholder>
              <w:docPart w:val="6F39CD6821F04C9393D6BBF6A4664995"/>
            </w:placeholder>
            <w:showingPlcHdr/>
            <w:dataBinding w:xpath="/root[1]/noticeInformation[1]/noticeDate[1]" w:storeItemID="{D6155B6F-3DC9-45F8-AC2C-D273D2609EB2}"/>
            <w:date w:fullDate="2010-03-28T00:00:00Z">
              <w:dateFormat w:val="MMMM d, yyyy"/>
              <w:lid w:val="en-US"/>
              <w:storeMappedDataAs w:val="date"/>
              <w:calendar w:val="gregorian"/>
            </w:date>
          </w:sdtPr>
          <w:sdtContent>
            <w:tc>
              <w:tcPr>
                <w:tcW w:w="3085" w:type="dxa"/>
                <w:tcBorders>
                  <w:bottom w:val="single" w:sz="4" w:space="0" w:color="000000" w:themeColor="text1"/>
                </w:tcBorders>
                <w:shd w:val="clear" w:color="auto" w:fill="E6DDC8"/>
                <w:vAlign w:val="center"/>
              </w:tcPr>
              <w:p w:rsidR="002302BC" w:rsidRPr="005A1391" w:rsidRDefault="00AA5D75" w:rsidP="0050204F">
                <w:pPr>
                  <w:rPr>
                    <w:rFonts w:ascii="Verdana" w:hAnsi="Verdana"/>
                    <w:sz w:val="18"/>
                    <w:szCs w:val="18"/>
                  </w:rPr>
                </w:pPr>
                <w:r w:rsidRPr="005A1391">
                  <w:rPr>
                    <w:rStyle w:val="PlaceholderText"/>
                    <w:rFonts w:ascii="Verdana" w:hAnsi="Verdana"/>
                    <w:sz w:val="18"/>
                    <w:szCs w:val="18"/>
                  </w:rPr>
                  <w:t>Month XX, XXXX</w:t>
                </w:r>
              </w:p>
            </w:tc>
          </w:sdtContent>
        </w:sdt>
        <w:tc>
          <w:tcPr>
            <w:tcW w:w="4320" w:type="dxa"/>
            <w:gridSpan w:val="2"/>
            <w:tcBorders>
              <w:bottom w:val="single" w:sz="4" w:space="0" w:color="000000" w:themeColor="text1"/>
            </w:tcBorders>
            <w:shd w:val="clear" w:color="auto" w:fill="E6DDC8"/>
            <w:vAlign w:val="center"/>
          </w:tcPr>
          <w:p w:rsidR="002302BC" w:rsidRPr="005A1391" w:rsidRDefault="002302BC" w:rsidP="00F332AC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5A1391">
              <w:rPr>
                <w:rFonts w:ascii="Verdana" w:hAnsi="Verdana"/>
                <w:b/>
                <w:sz w:val="18"/>
                <w:szCs w:val="18"/>
              </w:rPr>
              <w:t>CIO – ISO</w:t>
            </w:r>
          </w:p>
        </w:tc>
        <w:tc>
          <w:tcPr>
            <w:tcW w:w="2905" w:type="dxa"/>
            <w:tcBorders>
              <w:bottom w:val="single" w:sz="4" w:space="0" w:color="000000" w:themeColor="text1"/>
            </w:tcBorders>
            <w:shd w:val="clear" w:color="auto" w:fill="E6DDC8"/>
            <w:vAlign w:val="center"/>
          </w:tcPr>
          <w:p w:rsidR="002302BC" w:rsidRPr="005A1391" w:rsidRDefault="000F06C4" w:rsidP="00A835ED">
            <w:pPr>
              <w:jc w:val="right"/>
              <w:rPr>
                <w:rFonts w:ascii="Verdana" w:hAnsi="Verdana"/>
                <w:sz w:val="18"/>
                <w:szCs w:val="18"/>
              </w:rPr>
            </w:pPr>
            <w:sdt>
              <w:sdtPr>
                <w:rPr>
                  <w:rFonts w:ascii="Verdana" w:hAnsi="Verdana"/>
                  <w:color w:val="000000" w:themeColor="text1"/>
                  <w:sz w:val="18"/>
                  <w:szCs w:val="18"/>
                </w:rPr>
                <w:alias w:val="Short Notice Type"/>
                <w:tag w:val="Short Notice Type"/>
                <w:id w:val="83677146"/>
                <w:lock w:val="sdtContentLocked"/>
                <w:placeholder>
                  <w:docPart w:val="B6DF2EBCBC574D9A919494C531CD23A3"/>
                </w:placeholder>
                <w:dataBinding w:xpath="/root[1]/noticeInformation[1]/noticeType[1]" w:storeItemID="{D6155B6F-3DC9-45F8-AC2C-D273D2609EB2}"/>
                <w:dropDownList w:lastValue="RN-">
                  <w:listItem w:displayText="ARN-" w:value="ARN-"/>
                  <w:listItem w:displayText="LEM-" w:value="LEM-"/>
                  <w:listItem w:displayText="RN-" w:value="RN-"/>
                </w:dropDownList>
              </w:sdtPr>
              <w:sdtContent>
                <w:r w:rsidR="00CA016D">
                  <w:rPr>
                    <w:rFonts w:ascii="Verdana" w:hAnsi="Verdana"/>
                    <w:sz w:val="18"/>
                    <w:szCs w:val="18"/>
                  </w:rPr>
                  <w:t>RN-</w:t>
                </w:r>
              </w:sdtContent>
            </w:sdt>
            <w:sdt>
              <w:sdtPr>
                <w:rPr>
                  <w:rFonts w:ascii="Verdana" w:hAnsi="Verdana"/>
                  <w:color w:val="000000" w:themeColor="text1"/>
                  <w:sz w:val="18"/>
                  <w:szCs w:val="18"/>
                </w:rPr>
                <w:alias w:val="NoticeDate"/>
                <w:tag w:val="NoticeDate"/>
                <w:id w:val="149615016"/>
                <w:lock w:val="sdtContentLocked"/>
                <w:placeholder>
                  <w:docPart w:val="485D0D752AB94DEDA1D24C894B0C5FCF"/>
                </w:placeholder>
                <w:showingPlcHdr/>
                <w:dataBinding w:xpath="/root[1]/noticeInformation[1]/noticeDate[1]" w:storeItemID="{D6155B6F-3DC9-45F8-AC2C-D273D2609EB2}"/>
                <w:date>
                  <w:dateFormat w:val="yyyy-"/>
                  <w:lid w:val="en-US"/>
                  <w:storeMappedDataAs w:val="dateTime"/>
                  <w:calendar w:val="gregorian"/>
                </w:date>
              </w:sdtPr>
              <w:sdtContent>
                <w:r w:rsidR="00A835ED" w:rsidRPr="005A1391">
                  <w:rPr>
                    <w:rFonts w:ascii="Verdana" w:hAnsi="Verdana"/>
                    <w:color w:val="000000" w:themeColor="text1"/>
                    <w:sz w:val="18"/>
                    <w:szCs w:val="18"/>
                  </w:rPr>
                  <w:t>XXXX-</w:t>
                </w:r>
              </w:sdtContent>
            </w:sdt>
            <w:sdt>
              <w:sdtPr>
                <w:rPr>
                  <w:rFonts w:ascii="Verdana" w:hAnsi="Verdana"/>
                  <w:color w:val="000000" w:themeColor="text1"/>
                  <w:sz w:val="18"/>
                  <w:szCs w:val="18"/>
                </w:rPr>
                <w:alias w:val="Notice Number"/>
                <w:tag w:val="Notice Number"/>
                <w:id w:val="64571290"/>
                <w:lock w:val="sdtLocked"/>
                <w:placeholder>
                  <w:docPart w:val="5D58FE2282594BABA0896389C6ED3A30"/>
                </w:placeholder>
                <w:showingPlcHdr/>
                <w:dataBinding w:xpath="/root[1]/noticeInformation[1]/noticeNumber[1]" w:storeItemID="{D6155B6F-3DC9-45F8-AC2C-D273D2609EB2}"/>
                <w:text/>
              </w:sdtPr>
              <w:sdtContent>
                <w:r w:rsidR="003564C3" w:rsidRPr="005A1391">
                  <w:rPr>
                    <w:rStyle w:val="PlaceholderText"/>
                    <w:rFonts w:ascii="Verdana" w:hAnsi="Verdana"/>
                    <w:sz w:val="18"/>
                    <w:szCs w:val="18"/>
                  </w:rPr>
                  <w:t>XX</w:t>
                </w:r>
              </w:sdtContent>
            </w:sdt>
          </w:p>
        </w:tc>
      </w:tr>
      <w:tr w:rsidR="002302BC" w:rsidRPr="005A1391" w:rsidTr="00C17400">
        <w:tc>
          <w:tcPr>
            <w:tcW w:w="3715" w:type="dxa"/>
            <w:gridSpan w:val="2"/>
            <w:tcBorders>
              <w:bottom w:val="nil"/>
              <w:right w:val="nil"/>
            </w:tcBorders>
          </w:tcPr>
          <w:p w:rsidR="002302BC" w:rsidRPr="005A1391" w:rsidRDefault="00DF7244" w:rsidP="004D47C2">
            <w:pPr>
              <w:rPr>
                <w:rStyle w:val="Hyperlink"/>
                <w:rFonts w:ascii="Verdana" w:hAnsi="Verdana"/>
                <w:sz w:val="18"/>
                <w:szCs w:val="18"/>
              </w:rPr>
            </w:pPr>
            <w:bookmarkStart w:id="2" w:name="RELEASE_INFORMATION"/>
            <w:bookmarkEnd w:id="2"/>
            <w:r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Subject:</w:t>
            </w:r>
          </w:p>
        </w:tc>
        <w:sdt>
          <w:sdtPr>
            <w:rPr>
              <w:bCs/>
              <w:szCs w:val="18"/>
            </w:rPr>
            <w:alias w:val="Subject"/>
            <w:tag w:val="Subject"/>
            <w:id w:val="178559304"/>
            <w:lock w:val="sdtLocked"/>
            <w:placeholder>
              <w:docPart w:val="7240752F0D5C4E5FA5722A34DEFCB1BC"/>
            </w:placeholder>
            <w:text/>
          </w:sdtPr>
          <w:sdtContent>
            <w:tc>
              <w:tcPr>
                <w:tcW w:w="6595" w:type="dxa"/>
                <w:gridSpan w:val="2"/>
                <w:tcBorders>
                  <w:left w:val="nil"/>
                  <w:bottom w:val="nil"/>
                </w:tcBorders>
              </w:tcPr>
              <w:p w:rsidR="002302BC" w:rsidRPr="005A1391" w:rsidRDefault="003F61E0" w:rsidP="003F61E0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bCs/>
                    <w:szCs w:val="18"/>
                  </w:rPr>
                  <w:t>Tivoli Configuration Manager v4.3.1 RHEL Gateway</w:t>
                </w:r>
              </w:p>
            </w:tc>
          </w:sdtContent>
        </w:sdt>
      </w:tr>
      <w:tr w:rsidR="002302BC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2302BC" w:rsidRPr="005A1391" w:rsidRDefault="00DF7244" w:rsidP="004D47C2">
            <w:pPr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Purpose: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Purpose"/>
            <w:tag w:val="Purpose"/>
            <w:id w:val="261152253"/>
            <w:lock w:val="sdtLocked"/>
            <w:placeholder>
              <w:docPart w:val="307F0A24A8824A52B399BF9774F187B5"/>
            </w:placeholder>
          </w:sdtPr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:rsidR="002302BC" w:rsidRPr="005A1391" w:rsidRDefault="003F61E0" w:rsidP="00145D83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szCs w:val="18"/>
                  </w:rPr>
                  <w:t xml:space="preserve">Provide </w:t>
                </w:r>
                <w:r w:rsidR="00145D83">
                  <w:rPr>
                    <w:szCs w:val="18"/>
                  </w:rPr>
                  <w:t xml:space="preserve">Tivoli Management Region </w:t>
                </w:r>
                <w:r>
                  <w:rPr>
                    <w:szCs w:val="18"/>
                  </w:rPr>
                  <w:t>scripts and configuration files to support creation</w:t>
                </w:r>
                <w:r w:rsidR="00D250E4">
                  <w:rPr>
                    <w:szCs w:val="18"/>
                  </w:rPr>
                  <w:t xml:space="preserve"> of</w:t>
                </w:r>
                <w:r>
                  <w:rPr>
                    <w:szCs w:val="18"/>
                  </w:rPr>
                  <w:t xml:space="preserve"> Tivoli </w:t>
                </w:r>
                <w:r w:rsidR="00145D83">
                  <w:rPr>
                    <w:szCs w:val="18"/>
                  </w:rPr>
                  <w:t xml:space="preserve">Gateways on Red Hat Enterprise Linux </w:t>
                </w:r>
                <w:r w:rsidR="00D250E4">
                  <w:rPr>
                    <w:szCs w:val="18"/>
                  </w:rPr>
                  <w:t>servers and upgrade Tivoli Inventory Servers to Tivoli Configuration Manager v4.3.1.</w:t>
                </w:r>
              </w:p>
            </w:tc>
          </w:sdtContent>
        </w:sdt>
      </w:tr>
      <w:tr w:rsidR="002302BC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2302BC" w:rsidRPr="005A1391" w:rsidRDefault="007E357A" w:rsidP="004D47C2">
            <w:pPr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 xml:space="preserve">Support </w:t>
            </w:r>
            <w:r w:rsidR="00DF7244"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Contact: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Support Contact"/>
            <w:tag w:val="Support Contact"/>
            <w:id w:val="357229568"/>
            <w:placeholder>
              <w:docPart w:val="EB789FD4C3B24E549784B2B706453064"/>
            </w:placeholder>
            <w:comboBox>
              <w:listItem w:value="Enter contact information or choose from the list."/>
              <w:listItem w:displayText="Customer Help Desk [866-945-1354]" w:value="Customer Help Desk [866-945-1354]"/>
            </w:comboBox>
          </w:sdtPr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:rsidR="002302BC" w:rsidRPr="005A1391" w:rsidRDefault="00CA016D" w:rsidP="004D47C2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Customer Help Desk [866-945-1354]</w:t>
                </w:r>
              </w:p>
            </w:tc>
          </w:sdtContent>
        </w:sdt>
      </w:tr>
      <w:tr w:rsidR="002302BC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2302BC" w:rsidRPr="005A1391" w:rsidRDefault="00DF7244" w:rsidP="004D47C2">
            <w:pPr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Application Sponsor: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Application Sponsor"/>
            <w:tag w:val="Application Sponsor"/>
            <w:id w:val="178559312"/>
            <w:lock w:val="sdtLocked"/>
            <w:placeholder>
              <w:docPart w:val="80FA572C502E48E5A4AA9F04EB2775BF"/>
            </w:placeholder>
            <w:text/>
          </w:sdtPr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:rsidR="002302BC" w:rsidRPr="005A1391" w:rsidRDefault="00CA016D" w:rsidP="0074431C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Mark Ryan</w:t>
                </w:r>
              </w:p>
            </w:tc>
          </w:sdtContent>
        </w:sdt>
      </w:tr>
      <w:tr w:rsidR="002302BC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2302BC" w:rsidRPr="005A1391" w:rsidRDefault="00DF7244" w:rsidP="004D47C2">
            <w:pPr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OS Level: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OS Level"/>
            <w:tag w:val="OS Level"/>
            <w:id w:val="178559311"/>
            <w:lock w:val="sdtLocked"/>
            <w:placeholder>
              <w:docPart w:val="E99E4246727644D4ACEA7B050BD02E6F"/>
            </w:placeholder>
            <w:text/>
          </w:sdtPr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:rsidR="002302BC" w:rsidRPr="005A1391" w:rsidRDefault="00B24511" w:rsidP="0074431C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AIX 5.x, 6.1</w:t>
                </w:r>
              </w:p>
            </w:tc>
          </w:sdtContent>
        </w:sdt>
      </w:tr>
      <w:tr w:rsidR="002302BC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2302BC" w:rsidRPr="005A1391" w:rsidRDefault="00DF7244" w:rsidP="004D47C2">
            <w:pPr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sz w:val="18"/>
                <w:szCs w:val="18"/>
              </w:rPr>
              <w:t>Mandatory: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Mandatory"/>
            <w:tag w:val="Mandatory"/>
            <w:id w:val="178559427"/>
            <w:lock w:val="sdtLocked"/>
            <w:placeholder>
              <w:docPart w:val="51BB8A57B72C42E693AAE89DA567B32C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:rsidR="002302BC" w:rsidRPr="005A1391" w:rsidRDefault="00CA016D" w:rsidP="004D47C2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Yes</w:t>
                </w:r>
              </w:p>
            </w:tc>
          </w:sdtContent>
        </w:sdt>
      </w:tr>
      <w:tr w:rsidR="002302BC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2302BC" w:rsidRPr="005A1391" w:rsidRDefault="00DF7244" w:rsidP="004D47C2">
            <w:pPr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sz w:val="18"/>
                <w:szCs w:val="18"/>
              </w:rPr>
              <w:t>Required System Reboot:</w:t>
            </w:r>
          </w:p>
        </w:tc>
        <w:tc>
          <w:tcPr>
            <w:tcW w:w="6595" w:type="dxa"/>
            <w:gridSpan w:val="2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Verdana" w:hAnsi="Verdana"/>
                <w:sz w:val="18"/>
                <w:szCs w:val="18"/>
              </w:rPr>
              <w:alias w:val="Required System Reboot"/>
              <w:tag w:val="Required System Reboot"/>
              <w:id w:val="178559428"/>
              <w:lock w:val="sdtLocked"/>
              <w:placeholder>
                <w:docPart w:val="B5806DBCAFDB42C993371582E8207F8F"/>
              </w:placeholder>
              <w:dropDownList>
                <w:listItem w:value="Choose an item."/>
                <w:listItem w:displayText="Forced" w:value="Forced"/>
                <w:listItem w:displayText="Timing Optional" w:value="Timing Optional"/>
                <w:listItem w:displayText="No Reboot Required" w:value="No Reboot Required"/>
              </w:dropDownList>
            </w:sdtPr>
            <w:sdtContent>
              <w:p w:rsidR="002302BC" w:rsidRPr="005A1391" w:rsidRDefault="003F61E0" w:rsidP="009F7688">
                <w:pPr>
                  <w:spacing w:line="360" w:lineRule="auto"/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No Reboot Required</w:t>
                </w:r>
              </w:p>
            </w:sdtContent>
          </w:sdt>
          <w:sdt>
            <w:sdtPr>
              <w:rPr>
                <w:rFonts w:ascii="Verdana" w:hAnsi="Verdana"/>
                <w:color w:val="808080"/>
                <w:sz w:val="18"/>
                <w:szCs w:val="18"/>
              </w:rPr>
              <w:id w:val="103001079"/>
              <w:placeholder>
                <w:docPart w:val="83C02C890E1944E2BD243D0ADBA205F6"/>
              </w:placeholder>
              <w:showingPlcHdr/>
            </w:sdtPr>
            <w:sdtContent>
              <w:p w:rsidR="00302DB3" w:rsidRPr="005A1391" w:rsidRDefault="003F61E0" w:rsidP="003F61E0">
                <w:pPr>
                  <w:spacing w:line="360" w:lineRule="auto"/>
                  <w:rPr>
                    <w:rFonts w:ascii="Verdana" w:hAnsi="Verdana"/>
                    <w:sz w:val="18"/>
                    <w:szCs w:val="18"/>
                  </w:rPr>
                </w:pPr>
                <w:r w:rsidRPr="005A1391">
                  <w:rPr>
                    <w:rStyle w:val="PlaceholderText"/>
                    <w:rFonts w:ascii="Verdana" w:hAnsi="Verdana"/>
                    <w:sz w:val="18"/>
                    <w:szCs w:val="18"/>
                  </w:rPr>
                  <w:t>Servers (if applicable)</w:t>
                </w:r>
              </w:p>
            </w:sdtContent>
          </w:sdt>
        </w:tc>
      </w:tr>
      <w:tr w:rsidR="0074266E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74266E" w:rsidRPr="005A1391" w:rsidRDefault="0074266E" w:rsidP="004D47C2">
            <w:pPr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sz w:val="18"/>
                <w:szCs w:val="18"/>
              </w:rPr>
              <w:t>Service Interruption: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Service Interruption"/>
            <w:tag w:val="Service Interruption"/>
            <w:id w:val="274316048"/>
            <w:lock w:val="sdtLocked"/>
            <w:placeholder>
              <w:docPart w:val="5A082ADD3C4F42C7AB68F96626E6596F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:rsidR="0074266E" w:rsidRPr="005A1391" w:rsidRDefault="003F61E0" w:rsidP="004D47C2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No</w:t>
                </w:r>
              </w:p>
            </w:tc>
          </w:sdtContent>
        </w:sdt>
      </w:tr>
      <w:tr w:rsidR="002302BC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2302BC" w:rsidRPr="005A1391" w:rsidRDefault="00DF7244" w:rsidP="004D47C2">
            <w:pPr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sz w:val="18"/>
                <w:szCs w:val="18"/>
              </w:rPr>
              <w:t>Affected Server Types: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Affected Server Types"/>
            <w:tag w:val="Affected Server Types"/>
            <w:id w:val="274316055"/>
            <w:lock w:val="sdtLocked"/>
            <w:placeholder>
              <w:docPart w:val="1CD07775E016419E8EC6AB205536C200"/>
            </w:placeholder>
            <w:text/>
          </w:sdtPr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:rsidR="002302BC" w:rsidRPr="005A1391" w:rsidRDefault="00B24511" w:rsidP="003F61E0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Tivoli Management Region S</w:t>
                </w:r>
                <w:r w:rsidR="003F61E0">
                  <w:rPr>
                    <w:rFonts w:ascii="Verdana" w:hAnsi="Verdana"/>
                    <w:sz w:val="18"/>
                    <w:szCs w:val="18"/>
                  </w:rPr>
                  <w:t>ervers</w:t>
                </w:r>
              </w:p>
            </w:tc>
          </w:sdtContent>
        </w:sdt>
      </w:tr>
      <w:tr w:rsidR="002302BC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2302BC" w:rsidRPr="005A1391" w:rsidRDefault="00DF7244" w:rsidP="004D47C2">
            <w:pPr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sz w:val="18"/>
                <w:szCs w:val="18"/>
              </w:rPr>
              <w:t>Server Team Implementing Update: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Server Team Implementing Update"/>
            <w:tag w:val="Server Team Implementing Update"/>
            <w:id w:val="178559306"/>
            <w:lock w:val="sdtLocked"/>
            <w:placeholder>
              <w:docPart w:val="00F0C48533DC4E58B0BF16D939056EA4"/>
            </w:placeholder>
            <w:text/>
          </w:sdtPr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:rsidR="002302BC" w:rsidRPr="005A1391" w:rsidRDefault="00CA016D" w:rsidP="0074431C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ESM</w:t>
                </w:r>
              </w:p>
            </w:tc>
          </w:sdtContent>
        </w:sdt>
      </w:tr>
      <w:tr w:rsidR="002302BC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2302BC" w:rsidRPr="005A1391" w:rsidRDefault="00F6423F" w:rsidP="004D47C2">
            <w:pPr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Expected Complet</w:t>
            </w:r>
            <w:r w:rsidR="00DF7244"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ion Date</w:t>
            </w:r>
            <w:r w:rsidR="00080187"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6595" w:type="dxa"/>
            <w:gridSpan w:val="2"/>
            <w:tcBorders>
              <w:top w:val="nil"/>
              <w:left w:val="nil"/>
              <w:bottom w:val="nil"/>
            </w:tcBorders>
          </w:tcPr>
          <w:sdt>
            <w:sdtPr>
              <w:rPr>
                <w:rFonts w:ascii="Verdana" w:hAnsi="Verdana"/>
                <w:sz w:val="18"/>
                <w:szCs w:val="18"/>
              </w:rPr>
              <w:alias w:val="Expected Completion Date"/>
              <w:tag w:val="Expected Completion Date"/>
              <w:id w:val="178559386"/>
              <w:lock w:val="sdtLocked"/>
              <w:placeholder>
                <w:docPart w:val="778DA4C73C6B4E41BD265633F9BA4FD6"/>
              </w:placeholder>
              <w:showingPlcHdr/>
              <w:date w:fullDate="2010-01-09T00:00:00Z">
                <w:dateFormat w:val="dddd, MMMM dd, yyyy"/>
                <w:lid w:val="en-US"/>
                <w:storeMappedDataAs w:val="date"/>
                <w:calendar w:val="gregorian"/>
              </w:date>
            </w:sdtPr>
            <w:sdtContent>
              <w:p w:rsidR="00F249BB" w:rsidRPr="005A1391" w:rsidRDefault="008C1119" w:rsidP="004D47C2">
                <w:pPr>
                  <w:rPr>
                    <w:rFonts w:ascii="Verdana" w:hAnsi="Verdana"/>
                    <w:sz w:val="18"/>
                    <w:szCs w:val="18"/>
                  </w:rPr>
                </w:pPr>
                <w:r w:rsidRPr="005A1391">
                  <w:rPr>
                    <w:rStyle w:val="PlaceholderText"/>
                    <w:rFonts w:ascii="Verdana" w:hAnsi="Verdana"/>
                    <w:sz w:val="18"/>
                    <w:szCs w:val="18"/>
                  </w:rPr>
                  <w:t>I</w:t>
                </w:r>
                <w:r w:rsidR="008057E1" w:rsidRPr="005A1391">
                  <w:rPr>
                    <w:rStyle w:val="PlaceholderText"/>
                    <w:rFonts w:ascii="Verdana" w:hAnsi="Verdana"/>
                    <w:sz w:val="18"/>
                    <w:szCs w:val="18"/>
                  </w:rPr>
                  <w:t>dentify an expected date for installation into production.</w:t>
                </w:r>
              </w:p>
            </w:sdtContent>
          </w:sdt>
        </w:tc>
      </w:tr>
      <w:tr w:rsidR="00F249BB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F249BB" w:rsidRPr="005A1391" w:rsidRDefault="00F249BB" w:rsidP="004D47C2">
            <w:pPr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Environment: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Environment"/>
            <w:tag w:val="Environment"/>
            <w:id w:val="178559315"/>
            <w:lock w:val="sdtLocked"/>
            <w:placeholder>
              <w:docPart w:val="EF43A33B0D014ABAA3FB707831B2717B"/>
            </w:placeholder>
            <w:text w:multiLine="1"/>
          </w:sdtPr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:rsidR="00F249BB" w:rsidRPr="005A1391" w:rsidRDefault="00CA016D" w:rsidP="0074431C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PHE, PROD</w:t>
                </w:r>
              </w:p>
            </w:tc>
          </w:sdtContent>
        </w:sdt>
      </w:tr>
      <w:tr w:rsidR="009904F0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9904F0" w:rsidRPr="005A1391" w:rsidRDefault="009904F0" w:rsidP="004D47C2">
            <w:pPr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SR #: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SR Number"/>
            <w:tag w:val="SR Number"/>
            <w:id w:val="3402532"/>
            <w:lock w:val="sdtLocked"/>
            <w:placeholder>
              <w:docPart w:val="361540F31C0245B2BFC4E570622FAB13"/>
            </w:placeholder>
            <w:text/>
          </w:sdtPr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:rsidR="009904F0" w:rsidRPr="005A1391" w:rsidRDefault="003F61E0" w:rsidP="00812A2A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2011?????</w:t>
                </w:r>
              </w:p>
            </w:tc>
          </w:sdtContent>
        </w:sdt>
      </w:tr>
      <w:tr w:rsidR="00F249BB" w:rsidRPr="005A1391" w:rsidTr="00C17400">
        <w:tc>
          <w:tcPr>
            <w:tcW w:w="3715" w:type="dxa"/>
            <w:gridSpan w:val="2"/>
            <w:tcBorders>
              <w:top w:val="nil"/>
              <w:bottom w:val="nil"/>
              <w:right w:val="nil"/>
            </w:tcBorders>
          </w:tcPr>
          <w:p w:rsidR="00F249BB" w:rsidRPr="005A1391" w:rsidRDefault="00F249BB" w:rsidP="004D47C2">
            <w:pPr>
              <w:rPr>
                <w:rFonts w:ascii="Verdana" w:hAnsi="Verdana"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CR #: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alias w:val="CR Number"/>
            <w:tag w:val="CR Number"/>
            <w:id w:val="275737584"/>
            <w:placeholder>
              <w:docPart w:val="55EA4A77CAEF41E0B7878DEFDF8A4D98"/>
            </w:placeholder>
            <w:text/>
          </w:sdtPr>
          <w:sdtContent>
            <w:tc>
              <w:tcPr>
                <w:tcW w:w="6595" w:type="dxa"/>
                <w:gridSpan w:val="2"/>
                <w:tcBorders>
                  <w:top w:val="nil"/>
                  <w:left w:val="nil"/>
                  <w:bottom w:val="nil"/>
                </w:tcBorders>
              </w:tcPr>
              <w:p w:rsidR="00F249BB" w:rsidRPr="005A1391" w:rsidRDefault="003F61E0" w:rsidP="003F61E0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???</w:t>
                </w:r>
              </w:p>
            </w:tc>
          </w:sdtContent>
        </w:sdt>
      </w:tr>
      <w:tr w:rsidR="009F7688" w:rsidRPr="005A1391" w:rsidTr="00C17400">
        <w:tc>
          <w:tcPr>
            <w:tcW w:w="3715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</w:tcPr>
          <w:p w:rsidR="009F7688" w:rsidRPr="005A1391" w:rsidRDefault="00562ACB" w:rsidP="004D47C2">
            <w:pPr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</w:pPr>
            <w:r w:rsidRPr="005A1391">
              <w:rPr>
                <w:rFonts w:ascii="Verdana" w:eastAsia="Calibri" w:hAnsi="Verdana" w:cs="Times New Roman"/>
                <w:b/>
                <w:bCs/>
                <w:sz w:val="18"/>
                <w:szCs w:val="18"/>
              </w:rPr>
              <w:t>If there are any problems installing this release, please contact the following people:</w:t>
            </w:r>
          </w:p>
        </w:tc>
        <w:tc>
          <w:tcPr>
            <w:tcW w:w="6595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sdt>
            <w:sdtPr>
              <w:rPr>
                <w:rFonts w:ascii="Verdana" w:eastAsia="Times New Roman" w:hAnsi="Verdana" w:cs="Verdana"/>
                <w:sz w:val="18"/>
                <w:szCs w:val="18"/>
              </w:rPr>
              <w:id w:val="103001102"/>
              <w:placeholder>
                <w:docPart w:val="244E47287E2A4D64BFA365C2960C90A2"/>
              </w:placeholder>
              <w:text/>
            </w:sdtPr>
            <w:sdtContent>
              <w:p w:rsidR="009F7688" w:rsidRPr="005A1391" w:rsidRDefault="00CA016D" w:rsidP="009F7688">
                <w:pPr>
                  <w:spacing w:line="360" w:lineRule="auto"/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eastAsia="Times New Roman" w:hAnsi="Verdana" w:cs="Verdana"/>
                    <w:sz w:val="18"/>
                    <w:szCs w:val="18"/>
                  </w:rPr>
                  <w:t>Developer: Ron Compos (rcompos@us.ibm.com) 303-748-4873</w:t>
                </w:r>
              </w:p>
            </w:sdtContent>
          </w:sdt>
          <w:p w:rsidR="009F7688" w:rsidRPr="005A1391" w:rsidRDefault="00234678" w:rsidP="003F61E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color w:val="808080"/>
                <w:sz w:val="18"/>
                <w:szCs w:val="18"/>
              </w:rPr>
              <w:t xml:space="preserve">Tester: </w:t>
            </w:r>
            <w:sdt>
              <w:sdtPr>
                <w:rPr>
                  <w:rFonts w:ascii="Verdana" w:hAnsi="Verdana"/>
                  <w:color w:val="808080"/>
                  <w:sz w:val="18"/>
                  <w:szCs w:val="18"/>
                </w:rPr>
                <w:id w:val="103001104"/>
                <w:placeholder>
                  <w:docPart w:val="7F0FF5BC1D97404194ED884514B693E2"/>
                </w:placeholder>
                <w:showingPlcHdr/>
                <w:text/>
              </w:sdtPr>
              <w:sdtContent>
                <w:r w:rsidR="003F61E0" w:rsidRPr="005A1391">
                  <w:rPr>
                    <w:rStyle w:val="PlaceholderText"/>
                    <w:rFonts w:ascii="Verdana" w:hAnsi="Verdana"/>
                    <w:sz w:val="18"/>
                    <w:szCs w:val="18"/>
                  </w:rPr>
                  <w:t>Installation tester’s name and contact information.</w:t>
                </w:r>
              </w:sdtContent>
            </w:sdt>
          </w:p>
        </w:tc>
      </w:tr>
      <w:tr w:rsidR="00F249BB" w:rsidRPr="005A1391" w:rsidTr="00C17400">
        <w:tc>
          <w:tcPr>
            <w:tcW w:w="10310" w:type="dxa"/>
            <w:gridSpan w:val="4"/>
            <w:shd w:val="clear" w:color="auto" w:fill="E6DDC8"/>
            <w:vAlign w:val="center"/>
          </w:tcPr>
          <w:p w:rsidR="00F249BB" w:rsidRPr="005A1391" w:rsidRDefault="00F249BB" w:rsidP="00505955">
            <w:pPr>
              <w:pStyle w:val="H1"/>
              <w:rPr>
                <w:rFonts w:ascii="Verdana" w:hAnsi="Verdana"/>
                <w:sz w:val="18"/>
                <w:szCs w:val="18"/>
              </w:rPr>
            </w:pPr>
            <w:bookmarkStart w:id="3" w:name="GENERAL_OVERVIEW"/>
            <w:bookmarkEnd w:id="3"/>
            <w:r w:rsidRPr="005A1391">
              <w:rPr>
                <w:rFonts w:ascii="Verdana" w:hAnsi="Verdana"/>
                <w:sz w:val="18"/>
                <w:szCs w:val="18"/>
              </w:rPr>
              <w:t>General Overview</w:t>
            </w:r>
          </w:p>
        </w:tc>
      </w:tr>
      <w:tr w:rsidR="00F249BB" w:rsidRPr="005A1391" w:rsidTr="00C17400">
        <w:tc>
          <w:tcPr>
            <w:tcW w:w="1031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74431C" w:rsidRPr="00AB73F3" w:rsidRDefault="0074431C" w:rsidP="0074431C">
            <w:pPr>
              <w:tabs>
                <w:tab w:val="left" w:pos="1320"/>
              </w:tabs>
              <w:spacing w:line="360" w:lineRule="auto"/>
              <w:ind w:right="86"/>
              <w:rPr>
                <w:rFonts w:ascii="Verdana" w:hAnsi="Verdana"/>
                <w:b/>
                <w:sz w:val="18"/>
                <w:szCs w:val="18"/>
              </w:rPr>
            </w:pPr>
            <w:r w:rsidRPr="00AB73F3">
              <w:rPr>
                <w:rFonts w:ascii="Verdana" w:hAnsi="Verdana"/>
                <w:b/>
                <w:sz w:val="18"/>
                <w:szCs w:val="18"/>
              </w:rPr>
              <w:t>Abstract</w:t>
            </w:r>
          </w:p>
          <w:p w:rsidR="0074431C" w:rsidRDefault="003F61E0" w:rsidP="0074431C">
            <w:pPr>
              <w:tabs>
                <w:tab w:val="left" w:pos="1320"/>
              </w:tabs>
              <w:spacing w:line="360" w:lineRule="auto"/>
              <w:ind w:right="86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Provide </w:t>
            </w:r>
            <w:r w:rsidR="00145D83">
              <w:rPr>
                <w:rFonts w:ascii="Verdana" w:hAnsi="Verdana"/>
                <w:sz w:val="18"/>
                <w:szCs w:val="18"/>
              </w:rPr>
              <w:t xml:space="preserve">Tivoli Management Region </w:t>
            </w:r>
            <w:r>
              <w:rPr>
                <w:rFonts w:ascii="Verdana" w:hAnsi="Verdana"/>
                <w:sz w:val="18"/>
                <w:szCs w:val="18"/>
              </w:rPr>
              <w:t>scripts and configuration files to create Tivoli Gateways</w:t>
            </w:r>
            <w:r w:rsidR="00145D83">
              <w:rPr>
                <w:rFonts w:ascii="Verdana" w:hAnsi="Verdana"/>
                <w:sz w:val="18"/>
                <w:szCs w:val="18"/>
              </w:rPr>
              <w:t xml:space="preserve"> on Red Hat </w:t>
            </w:r>
            <w:r w:rsidR="00145D83">
              <w:rPr>
                <w:rFonts w:ascii="Verdana" w:hAnsi="Verdana"/>
                <w:sz w:val="18"/>
                <w:szCs w:val="18"/>
              </w:rPr>
              <w:lastRenderedPageBreak/>
              <w:t xml:space="preserve">Enterprise Linux </w:t>
            </w:r>
            <w:r>
              <w:rPr>
                <w:rFonts w:ascii="Verdana" w:hAnsi="Verdana"/>
                <w:sz w:val="18"/>
                <w:szCs w:val="18"/>
              </w:rPr>
              <w:t>servers.</w:t>
            </w:r>
          </w:p>
          <w:p w:rsidR="003F61E0" w:rsidRPr="00AB73F3" w:rsidRDefault="003F61E0" w:rsidP="0074431C">
            <w:pPr>
              <w:tabs>
                <w:tab w:val="left" w:pos="1320"/>
              </w:tabs>
              <w:spacing w:line="360" w:lineRule="auto"/>
              <w:ind w:right="86"/>
              <w:rPr>
                <w:rFonts w:ascii="Verdana" w:hAnsi="Verdana"/>
                <w:b/>
                <w:sz w:val="18"/>
                <w:szCs w:val="18"/>
              </w:rPr>
            </w:pPr>
          </w:p>
          <w:p w:rsidR="0074431C" w:rsidRPr="00AB73F3" w:rsidRDefault="0074431C" w:rsidP="0074431C">
            <w:pPr>
              <w:tabs>
                <w:tab w:val="left" w:pos="1320"/>
              </w:tabs>
              <w:spacing w:line="360" w:lineRule="auto"/>
              <w:ind w:right="86"/>
              <w:rPr>
                <w:rFonts w:ascii="Verdana" w:hAnsi="Verdana"/>
                <w:b/>
                <w:sz w:val="18"/>
                <w:szCs w:val="18"/>
              </w:rPr>
            </w:pPr>
            <w:r w:rsidRPr="00AB73F3">
              <w:rPr>
                <w:rFonts w:ascii="Verdana" w:hAnsi="Verdana"/>
                <w:b/>
                <w:sz w:val="18"/>
                <w:szCs w:val="18"/>
              </w:rPr>
              <w:t>Description</w:t>
            </w:r>
          </w:p>
          <w:p w:rsidR="00EB6BA2" w:rsidRDefault="003F61E0" w:rsidP="003F61E0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This release notice provides the</w:t>
            </w:r>
            <w:r w:rsidR="00145D83">
              <w:rPr>
                <w:rFonts w:ascii="Verdana" w:hAnsi="Verdana"/>
                <w:sz w:val="18"/>
                <w:szCs w:val="18"/>
              </w:rPr>
              <w:t xml:space="preserve"> Tivoli Management Region (TMR)</w:t>
            </w:r>
            <w:r>
              <w:rPr>
                <w:rFonts w:ascii="Verdana" w:hAnsi="Verdana"/>
                <w:sz w:val="18"/>
                <w:szCs w:val="18"/>
              </w:rPr>
              <w:t xml:space="preserve"> scripts and configuration files necessary for the creation of Tivoli Gateways on Red Hat Enterprise Linux (RHEL) servers.</w:t>
            </w:r>
            <w:r w:rsidR="00145D83">
              <w:rPr>
                <w:rFonts w:ascii="Verdana" w:hAnsi="Verdana"/>
                <w:sz w:val="18"/>
                <w:szCs w:val="18"/>
              </w:rPr>
              <w:t xml:space="preserve">  Perform this process on all </w:t>
            </w:r>
            <w:r w:rsidR="00EB6BA2">
              <w:rPr>
                <w:rFonts w:ascii="Verdana" w:hAnsi="Verdana"/>
                <w:sz w:val="18"/>
                <w:szCs w:val="18"/>
              </w:rPr>
              <w:t>TMR servers in the enterprise.</w:t>
            </w:r>
          </w:p>
          <w:p w:rsidR="00B24511" w:rsidRDefault="00EB6BA2" w:rsidP="00145D83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RHEL gateway creation script inst-mn-rhel is provided for managed node gateway creation on RHEL servers only.  AIX servers continue to use the existing script inst-mn.</w:t>
            </w:r>
            <w:r w:rsidR="009344D7">
              <w:rPr>
                <w:rFonts w:ascii="Verdana" w:hAnsi="Verdana"/>
                <w:sz w:val="18"/>
                <w:szCs w:val="18"/>
              </w:rPr>
              <w:t xml:space="preserve">  </w:t>
            </w:r>
            <w:r>
              <w:rPr>
                <w:rFonts w:ascii="Verdana" w:hAnsi="Verdana"/>
                <w:sz w:val="18"/>
                <w:szCs w:val="18"/>
              </w:rPr>
              <w:t>Also included are configuration files to upgraded the Tivoli Inventory Server (TIS) to CM431.</w:t>
            </w:r>
            <w:r w:rsidR="009344D7">
              <w:rPr>
                <w:rFonts w:ascii="Verdana" w:hAnsi="Verdana"/>
                <w:sz w:val="18"/>
                <w:szCs w:val="18"/>
              </w:rPr>
              <w:t xml:space="preserve">  </w:t>
            </w:r>
            <w:r w:rsidR="0074431C" w:rsidRPr="00AB73F3">
              <w:rPr>
                <w:rFonts w:ascii="Verdana" w:hAnsi="Verdana"/>
                <w:sz w:val="18"/>
                <w:szCs w:val="18"/>
              </w:rPr>
              <w:t>The enti</w:t>
            </w:r>
            <w:r w:rsidR="00145D83">
              <w:rPr>
                <w:rFonts w:ascii="Verdana" w:hAnsi="Verdana"/>
                <w:sz w:val="18"/>
                <w:szCs w:val="18"/>
              </w:rPr>
              <w:t>re process takes approximately 15 minutes</w:t>
            </w:r>
            <w:r w:rsidR="0074431C" w:rsidRPr="00AB73F3">
              <w:rPr>
                <w:rFonts w:ascii="Verdana" w:hAnsi="Verdana"/>
                <w:sz w:val="18"/>
                <w:szCs w:val="18"/>
              </w:rPr>
              <w:t xml:space="preserve"> to complete.</w:t>
            </w:r>
          </w:p>
          <w:p w:rsidR="00B24511" w:rsidRPr="00AB73F3" w:rsidRDefault="00B24511" w:rsidP="00B24511">
            <w:pPr>
              <w:pStyle w:val="ListParagraph"/>
              <w:tabs>
                <w:tab w:val="left" w:pos="1320"/>
              </w:tabs>
              <w:spacing w:line="36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Style w:val="PlaceholderText"/>
                <w:rFonts w:ascii="Verdana" w:hAnsi="Verdana"/>
                <w:color w:val="auto"/>
                <w:sz w:val="18"/>
                <w:szCs w:val="18"/>
              </w:rPr>
              <w:t>***  Perform this procedure on each TMR Server in the enterprise.  ***</w:t>
            </w:r>
          </w:p>
        </w:tc>
      </w:tr>
      <w:tr w:rsidR="00F249BB" w:rsidRPr="005A1391" w:rsidTr="00C17400">
        <w:tc>
          <w:tcPr>
            <w:tcW w:w="10310" w:type="dxa"/>
            <w:gridSpan w:val="4"/>
            <w:shd w:val="clear" w:color="auto" w:fill="E6DDC8"/>
            <w:vAlign w:val="center"/>
          </w:tcPr>
          <w:p w:rsidR="00F249BB" w:rsidRPr="005A1391" w:rsidRDefault="00F249BB" w:rsidP="00505955">
            <w:pPr>
              <w:pStyle w:val="H1"/>
              <w:rPr>
                <w:rFonts w:ascii="Verdana" w:hAnsi="Verdana"/>
                <w:sz w:val="18"/>
                <w:szCs w:val="18"/>
              </w:rPr>
            </w:pPr>
            <w:bookmarkStart w:id="4" w:name="PREREQUISITES"/>
            <w:bookmarkEnd w:id="4"/>
            <w:r w:rsidRPr="005A1391">
              <w:rPr>
                <w:rFonts w:ascii="Verdana" w:hAnsi="Verdana"/>
                <w:sz w:val="18"/>
                <w:szCs w:val="18"/>
              </w:rPr>
              <w:lastRenderedPageBreak/>
              <w:t>Prerequisites</w:t>
            </w:r>
          </w:p>
        </w:tc>
      </w:tr>
      <w:tr w:rsidR="00F249BB" w:rsidRPr="005A1391" w:rsidTr="00C17400">
        <w:tc>
          <w:tcPr>
            <w:tcW w:w="10310" w:type="dxa"/>
            <w:gridSpan w:val="4"/>
            <w:vAlign w:val="center"/>
          </w:tcPr>
          <w:p w:rsidR="0074431C" w:rsidRPr="00AB73F3" w:rsidRDefault="00145D83" w:rsidP="0074431C">
            <w:pPr>
              <w:pStyle w:val="ListParagraph"/>
              <w:tabs>
                <w:tab w:val="left" w:pos="1320"/>
              </w:tabs>
              <w:spacing w:line="360" w:lineRule="auto"/>
              <w:ind w:left="0"/>
              <w:rPr>
                <w:rStyle w:val="PlaceholderText"/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Style w:val="PlaceholderText"/>
                <w:rFonts w:ascii="Verdana" w:hAnsi="Verdana"/>
                <w:color w:val="auto"/>
                <w:sz w:val="18"/>
                <w:szCs w:val="18"/>
              </w:rPr>
              <w:t>Tivoli Management Region Servers</w:t>
            </w:r>
          </w:p>
          <w:p w:rsidR="0074431C" w:rsidRPr="00145D83" w:rsidRDefault="0074431C" w:rsidP="00145D83">
            <w:pPr>
              <w:numPr>
                <w:ilvl w:val="0"/>
                <w:numId w:val="6"/>
              </w:numPr>
              <w:tabs>
                <w:tab w:val="clear" w:pos="360"/>
              </w:tabs>
              <w:spacing w:line="360" w:lineRule="auto"/>
              <w:ind w:left="770"/>
              <w:rPr>
                <w:rStyle w:val="PlaceholderText"/>
                <w:rFonts w:ascii="Verdana" w:hAnsi="Verdana"/>
                <w:noProof/>
                <w:color w:val="auto"/>
                <w:sz w:val="18"/>
                <w:szCs w:val="18"/>
              </w:rPr>
            </w:pPr>
            <w:r w:rsidRPr="00AB73F3">
              <w:rPr>
                <w:rFonts w:ascii="Verdana" w:hAnsi="Verdana"/>
                <w:noProof/>
                <w:sz w:val="18"/>
                <w:szCs w:val="18"/>
              </w:rPr>
              <w:t>Root user access</w:t>
            </w:r>
          </w:p>
          <w:p w:rsidR="00C17400" w:rsidRDefault="00145D83" w:rsidP="00145D83">
            <w:pPr>
              <w:numPr>
                <w:ilvl w:val="0"/>
                <w:numId w:val="6"/>
              </w:numPr>
              <w:tabs>
                <w:tab w:val="clear" w:pos="360"/>
              </w:tabs>
              <w:spacing w:line="360" w:lineRule="auto"/>
              <w:ind w:left="770"/>
              <w:rPr>
                <w:rStyle w:val="PlaceholderText"/>
                <w:rFonts w:ascii="Verdana" w:hAnsi="Verdana"/>
                <w:noProof/>
                <w:color w:val="auto"/>
                <w:sz w:val="18"/>
                <w:szCs w:val="18"/>
              </w:rPr>
            </w:pPr>
            <w:r>
              <w:rPr>
                <w:rStyle w:val="PlaceholderText"/>
                <w:rFonts w:ascii="Verdana" w:hAnsi="Verdana"/>
                <w:color w:val="auto"/>
                <w:sz w:val="18"/>
                <w:szCs w:val="18"/>
              </w:rPr>
              <w:t>Disk space:  1M</w:t>
            </w:r>
            <w:r w:rsidR="0074431C" w:rsidRPr="00AB73F3">
              <w:rPr>
                <w:rStyle w:val="PlaceholderText"/>
                <w:rFonts w:ascii="Verdana" w:hAnsi="Verdana"/>
                <w:color w:val="auto"/>
                <w:sz w:val="18"/>
                <w:szCs w:val="18"/>
              </w:rPr>
              <w:t>B available</w:t>
            </w:r>
            <w:r w:rsidR="00525900">
              <w:rPr>
                <w:rStyle w:val="PlaceholderText"/>
                <w:rFonts w:ascii="Verdana" w:hAnsi="Verdana"/>
                <w:color w:val="auto"/>
                <w:sz w:val="18"/>
                <w:szCs w:val="18"/>
              </w:rPr>
              <w:t xml:space="preserve"> under /usr/local/Tivoli/src</w:t>
            </w:r>
          </w:p>
          <w:p w:rsidR="00525900" w:rsidRPr="00145D83" w:rsidRDefault="00525900" w:rsidP="00145D83">
            <w:pPr>
              <w:numPr>
                <w:ilvl w:val="0"/>
                <w:numId w:val="6"/>
              </w:numPr>
              <w:tabs>
                <w:tab w:val="clear" w:pos="360"/>
              </w:tabs>
              <w:spacing w:line="360" w:lineRule="auto"/>
              <w:ind w:left="770"/>
              <w:rPr>
                <w:rStyle w:val="PlaceholderText"/>
                <w:rFonts w:ascii="Verdana" w:hAnsi="Verdana"/>
                <w:noProof/>
                <w:color w:val="auto"/>
                <w:sz w:val="18"/>
                <w:szCs w:val="18"/>
              </w:rPr>
            </w:pPr>
            <w:r>
              <w:rPr>
                <w:rStyle w:val="PlaceholderText"/>
                <w:rFonts w:ascii="Verdana" w:hAnsi="Verdana"/>
                <w:color w:val="auto"/>
                <w:sz w:val="18"/>
                <w:szCs w:val="18"/>
              </w:rPr>
              <w:t>Disk space:  1MB available under /usr/local/Tivoli/etc</w:t>
            </w:r>
          </w:p>
          <w:p w:rsidR="00F249BB" w:rsidRPr="008A32B1" w:rsidRDefault="00F249BB" w:rsidP="00145D83">
            <w:pPr>
              <w:tabs>
                <w:tab w:val="left" w:pos="1320"/>
              </w:tabs>
              <w:spacing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0D027E" w:rsidRPr="005A1391" w:rsidRDefault="000D027E">
      <w:pPr>
        <w:rPr>
          <w:rFonts w:ascii="Verdana" w:hAnsi="Verdana"/>
          <w:b/>
          <w:sz w:val="18"/>
          <w:szCs w:val="18"/>
        </w:rPr>
      </w:pPr>
      <w:r w:rsidRPr="005A1391">
        <w:rPr>
          <w:rFonts w:ascii="Verdana" w:hAnsi="Verdana"/>
          <w:b/>
          <w:sz w:val="18"/>
          <w:szCs w:val="18"/>
        </w:rPr>
        <w:br w:type="page"/>
      </w:r>
    </w:p>
    <w:p w:rsidR="0074431C" w:rsidRPr="00AB73F3" w:rsidRDefault="0074431C" w:rsidP="0074431C">
      <w:pPr>
        <w:tabs>
          <w:tab w:val="left" w:pos="1320"/>
        </w:tabs>
        <w:spacing w:line="360" w:lineRule="auto"/>
        <w:rPr>
          <w:rFonts w:ascii="Verdana" w:hAnsi="Verdana"/>
          <w:b/>
          <w:sz w:val="18"/>
          <w:szCs w:val="18"/>
        </w:rPr>
      </w:pPr>
      <w:bookmarkStart w:id="5" w:name="INSTALL_INSTRUCTIONS"/>
      <w:bookmarkEnd w:id="5"/>
      <w:r w:rsidRPr="00AB73F3">
        <w:rPr>
          <w:rFonts w:ascii="Verdana" w:hAnsi="Verdana"/>
          <w:b/>
          <w:sz w:val="18"/>
          <w:szCs w:val="18"/>
        </w:rPr>
        <w:lastRenderedPageBreak/>
        <w:t>SECTION I: Install Instructions</w:t>
      </w:r>
    </w:p>
    <w:p w:rsidR="00DB5835" w:rsidRDefault="0074431C" w:rsidP="00525900">
      <w:pPr>
        <w:pStyle w:val="ListParagraph"/>
        <w:tabs>
          <w:tab w:val="left" w:pos="1320"/>
        </w:tabs>
        <w:spacing w:after="0" w:line="360" w:lineRule="auto"/>
        <w:ind w:left="0"/>
        <w:rPr>
          <w:rStyle w:val="PlaceholderText"/>
          <w:rFonts w:ascii="Verdana" w:hAnsi="Verdana"/>
          <w:color w:val="auto"/>
          <w:sz w:val="18"/>
          <w:szCs w:val="18"/>
        </w:rPr>
      </w:pPr>
      <w:r w:rsidRPr="00AB73F3">
        <w:rPr>
          <w:rStyle w:val="PlaceholderText"/>
          <w:rFonts w:ascii="Verdana" w:hAnsi="Verdana"/>
          <w:color w:val="auto"/>
          <w:sz w:val="18"/>
          <w:szCs w:val="18"/>
        </w:rPr>
        <w:t>This installation process</w:t>
      </w:r>
      <w:r w:rsidR="00145D83">
        <w:rPr>
          <w:rStyle w:val="PlaceholderText"/>
          <w:rFonts w:ascii="Verdana" w:hAnsi="Verdana"/>
          <w:color w:val="auto"/>
          <w:sz w:val="18"/>
          <w:szCs w:val="18"/>
        </w:rPr>
        <w:t xml:space="preserve"> must be run on </w:t>
      </w:r>
      <w:r w:rsidR="00145D83" w:rsidRPr="00DA2469">
        <w:rPr>
          <w:rStyle w:val="PlaceholderText"/>
          <w:rFonts w:ascii="Verdana" w:hAnsi="Verdana"/>
          <w:color w:val="auto"/>
          <w:sz w:val="18"/>
          <w:szCs w:val="18"/>
          <w:u w:val="single"/>
        </w:rPr>
        <w:t>all</w:t>
      </w:r>
      <w:r w:rsidR="00145D83">
        <w:rPr>
          <w:rStyle w:val="PlaceholderText"/>
          <w:rFonts w:ascii="Verdana" w:hAnsi="Verdana"/>
          <w:color w:val="auto"/>
          <w:sz w:val="18"/>
          <w:szCs w:val="18"/>
        </w:rPr>
        <w:t xml:space="preserve"> TMR Servers.</w:t>
      </w:r>
      <w:r w:rsidR="00DA2469">
        <w:rPr>
          <w:rStyle w:val="PlaceholderText"/>
          <w:rFonts w:ascii="Verdana" w:hAnsi="Verdana"/>
          <w:color w:val="auto"/>
          <w:sz w:val="18"/>
          <w:szCs w:val="18"/>
        </w:rPr>
        <w:t xml:space="preserve">  </w:t>
      </w:r>
      <w:r w:rsidR="00145D83">
        <w:rPr>
          <w:rStyle w:val="PlaceholderText"/>
          <w:rFonts w:ascii="Verdana" w:hAnsi="Verdana"/>
          <w:color w:val="auto"/>
          <w:sz w:val="18"/>
          <w:szCs w:val="18"/>
        </w:rPr>
        <w:t xml:space="preserve">The </w:t>
      </w:r>
      <w:r w:rsidR="00525900">
        <w:rPr>
          <w:rStyle w:val="PlaceholderText"/>
          <w:rFonts w:ascii="Verdana" w:hAnsi="Verdana"/>
          <w:color w:val="auto"/>
          <w:sz w:val="18"/>
          <w:szCs w:val="18"/>
        </w:rPr>
        <w:t>#</w:t>
      </w:r>
      <w:r w:rsidR="00145D83">
        <w:rPr>
          <w:rStyle w:val="PlaceholderText"/>
          <w:rFonts w:ascii="Verdana" w:hAnsi="Verdana"/>
          <w:color w:val="auto"/>
          <w:sz w:val="18"/>
          <w:szCs w:val="18"/>
        </w:rPr>
        <w:t xml:space="preserve"> symbol</w:t>
      </w:r>
      <w:r w:rsidR="00DA2469">
        <w:rPr>
          <w:rStyle w:val="PlaceholderText"/>
          <w:rFonts w:ascii="Verdana" w:hAnsi="Verdana"/>
          <w:color w:val="auto"/>
          <w:sz w:val="18"/>
          <w:szCs w:val="18"/>
        </w:rPr>
        <w:t xml:space="preserve"> </w:t>
      </w:r>
      <w:r w:rsidR="00525900">
        <w:rPr>
          <w:rStyle w:val="PlaceholderText"/>
          <w:rFonts w:ascii="Verdana" w:hAnsi="Verdana"/>
          <w:color w:val="auto"/>
          <w:sz w:val="18"/>
          <w:szCs w:val="18"/>
        </w:rPr>
        <w:t>is</w:t>
      </w:r>
      <w:r w:rsidR="00DB5835">
        <w:rPr>
          <w:rStyle w:val="PlaceholderText"/>
          <w:rFonts w:ascii="Verdana" w:hAnsi="Verdana"/>
          <w:color w:val="auto"/>
          <w:sz w:val="18"/>
          <w:szCs w:val="18"/>
        </w:rPr>
        <w:t xml:space="preserve"> used to represent the command-li</w:t>
      </w:r>
      <w:r w:rsidR="00DE7921">
        <w:rPr>
          <w:rStyle w:val="PlaceholderText"/>
          <w:rFonts w:ascii="Verdana" w:hAnsi="Verdana"/>
          <w:color w:val="auto"/>
          <w:sz w:val="18"/>
          <w:szCs w:val="18"/>
        </w:rPr>
        <w:t>n</w:t>
      </w:r>
      <w:r w:rsidR="00145D83">
        <w:rPr>
          <w:rStyle w:val="PlaceholderText"/>
          <w:rFonts w:ascii="Verdana" w:hAnsi="Verdana"/>
          <w:color w:val="auto"/>
          <w:sz w:val="18"/>
          <w:szCs w:val="18"/>
        </w:rPr>
        <w:t xml:space="preserve">e </w:t>
      </w:r>
      <w:r w:rsidR="00525900">
        <w:rPr>
          <w:rStyle w:val="PlaceholderText"/>
          <w:rFonts w:ascii="Verdana" w:hAnsi="Verdana"/>
          <w:color w:val="auto"/>
          <w:sz w:val="18"/>
          <w:szCs w:val="18"/>
        </w:rPr>
        <w:t>prompt for the root user</w:t>
      </w:r>
      <w:r w:rsidR="00145D83">
        <w:rPr>
          <w:rStyle w:val="PlaceholderText"/>
          <w:rFonts w:ascii="Verdana" w:hAnsi="Verdana"/>
          <w:color w:val="auto"/>
          <w:sz w:val="18"/>
          <w:szCs w:val="18"/>
        </w:rPr>
        <w:t>.  Do not include</w:t>
      </w:r>
      <w:r w:rsidR="00DB5835">
        <w:rPr>
          <w:rStyle w:val="PlaceholderText"/>
          <w:rFonts w:ascii="Verdana" w:hAnsi="Verdana"/>
          <w:color w:val="auto"/>
          <w:sz w:val="18"/>
          <w:szCs w:val="18"/>
        </w:rPr>
        <w:t xml:space="preserve"> </w:t>
      </w:r>
      <w:r w:rsidR="00DE7921">
        <w:rPr>
          <w:rStyle w:val="PlaceholderText"/>
          <w:rFonts w:ascii="Verdana" w:hAnsi="Verdana"/>
          <w:color w:val="auto"/>
          <w:sz w:val="18"/>
          <w:szCs w:val="18"/>
        </w:rPr>
        <w:t xml:space="preserve">prompts </w:t>
      </w:r>
      <w:r w:rsidR="00DA2469">
        <w:rPr>
          <w:rStyle w:val="PlaceholderText"/>
          <w:rFonts w:ascii="Verdana" w:hAnsi="Verdana"/>
          <w:color w:val="auto"/>
          <w:sz w:val="18"/>
          <w:szCs w:val="18"/>
        </w:rPr>
        <w:t>when running commands.</w:t>
      </w:r>
    </w:p>
    <w:p w:rsidR="00DA2469" w:rsidRDefault="00DA2469" w:rsidP="0074431C">
      <w:pPr>
        <w:pStyle w:val="ListParagraph"/>
        <w:tabs>
          <w:tab w:val="left" w:pos="1320"/>
        </w:tabs>
        <w:spacing w:after="0" w:line="360" w:lineRule="auto"/>
        <w:ind w:left="0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>***  Perform this procedure on each TMR Server in the enterprise.  ***</w:t>
      </w:r>
    </w:p>
    <w:p w:rsidR="00DA2469" w:rsidRDefault="00DA2469" w:rsidP="00DA2469">
      <w:pPr>
        <w:pStyle w:val="axNormal"/>
        <w:widowControl/>
        <w:numPr>
          <w:ilvl w:val="0"/>
          <w:numId w:val="9"/>
        </w:numPr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right="9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>Log on</w:t>
      </w:r>
    </w:p>
    <w:p w:rsidR="00FF1040" w:rsidRDefault="00FF1040" w:rsidP="00FF1040">
      <w:pPr>
        <w:pStyle w:val="axNormal"/>
        <w:widowControl/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left="360" w:right="9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 xml:space="preserve">Create terminal session on TMR server and change to user </w:t>
      </w:r>
      <w:r w:rsidRPr="00525900">
        <w:rPr>
          <w:rFonts w:ascii="Verdana" w:hAnsi="Verdana"/>
          <w:color w:val="auto"/>
          <w:sz w:val="18"/>
          <w:szCs w:val="18"/>
          <w:u w:val="single"/>
        </w:rPr>
        <w:t>root</w:t>
      </w:r>
      <w:r>
        <w:rPr>
          <w:rFonts w:ascii="Verdana" w:hAnsi="Verdana"/>
          <w:color w:val="auto"/>
          <w:sz w:val="18"/>
          <w:szCs w:val="18"/>
        </w:rPr>
        <w:t>.</w:t>
      </w:r>
    </w:p>
    <w:p w:rsidR="00DA2469" w:rsidRDefault="00DA2469" w:rsidP="00DA2469">
      <w:pPr>
        <w:pStyle w:val="axNormal"/>
        <w:widowControl/>
        <w:numPr>
          <w:ilvl w:val="1"/>
          <w:numId w:val="9"/>
        </w:numPr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right="9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>Log</w:t>
      </w:r>
      <w:r w:rsidR="00FF1040">
        <w:rPr>
          <w:rFonts w:ascii="Verdana" w:hAnsi="Verdana"/>
          <w:color w:val="auto"/>
          <w:sz w:val="18"/>
          <w:szCs w:val="18"/>
        </w:rPr>
        <w:t xml:space="preserve"> </w:t>
      </w:r>
      <w:r>
        <w:rPr>
          <w:rFonts w:ascii="Verdana" w:hAnsi="Verdana"/>
          <w:color w:val="auto"/>
          <w:sz w:val="18"/>
          <w:szCs w:val="18"/>
        </w:rPr>
        <w:t>on to TMR server with a valid Active Directory account.</w:t>
      </w:r>
    </w:p>
    <w:p w:rsidR="00DA2469" w:rsidRPr="00DA2469" w:rsidRDefault="00DA2469" w:rsidP="00DA2469">
      <w:pPr>
        <w:pStyle w:val="axNormal"/>
        <w:widowControl/>
        <w:numPr>
          <w:ilvl w:val="1"/>
          <w:numId w:val="9"/>
        </w:numPr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right="9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 xml:space="preserve">Change to user </w:t>
      </w:r>
      <w:r w:rsidRPr="00FF1040">
        <w:rPr>
          <w:rFonts w:ascii="Verdana" w:hAnsi="Verdana"/>
          <w:color w:val="auto"/>
          <w:sz w:val="18"/>
          <w:szCs w:val="18"/>
          <w:u w:val="single"/>
        </w:rPr>
        <w:t>root</w:t>
      </w:r>
      <w:r>
        <w:rPr>
          <w:rFonts w:ascii="Verdana" w:hAnsi="Verdana"/>
          <w:color w:val="auto"/>
          <w:sz w:val="18"/>
          <w:szCs w:val="18"/>
        </w:rPr>
        <w:t>.</w:t>
      </w:r>
    </w:p>
    <w:p w:rsidR="006C59E9" w:rsidRDefault="006C59E9" w:rsidP="00FF1040">
      <w:pPr>
        <w:pStyle w:val="axNormal"/>
        <w:widowControl/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left="720" w:right="9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 xml:space="preserve">&gt; </w:t>
      </w:r>
      <w:r w:rsidRPr="006C59E9">
        <w:rPr>
          <w:rFonts w:ascii="Verdana" w:hAnsi="Verdana"/>
          <w:b/>
          <w:color w:val="auto"/>
          <w:sz w:val="18"/>
          <w:szCs w:val="18"/>
        </w:rPr>
        <w:t xml:space="preserve">ssh </w:t>
      </w:r>
      <w:r w:rsidRPr="006C59E9">
        <w:rPr>
          <w:rFonts w:ascii="Verdana" w:hAnsi="Verdana"/>
          <w:b/>
          <w:i/>
          <w:color w:val="auto"/>
          <w:sz w:val="18"/>
          <w:szCs w:val="18"/>
        </w:rPr>
        <w:t>&lt;admin_id&gt;</w:t>
      </w:r>
      <w:r w:rsidRPr="006C59E9">
        <w:rPr>
          <w:rFonts w:ascii="Verdana" w:hAnsi="Verdana"/>
          <w:b/>
          <w:color w:val="auto"/>
          <w:sz w:val="18"/>
          <w:szCs w:val="18"/>
        </w:rPr>
        <w:t>@</w:t>
      </w:r>
      <w:r w:rsidRPr="006C59E9">
        <w:rPr>
          <w:rFonts w:ascii="Verdana" w:hAnsi="Verdana"/>
          <w:b/>
          <w:i/>
          <w:color w:val="auto"/>
          <w:sz w:val="18"/>
          <w:szCs w:val="18"/>
        </w:rPr>
        <w:t>&lt;TMR_server&gt;</w:t>
      </w:r>
    </w:p>
    <w:p w:rsidR="00DA2469" w:rsidRPr="00DA2469" w:rsidRDefault="00DA2469" w:rsidP="00FF1040">
      <w:pPr>
        <w:pStyle w:val="axNormal"/>
        <w:widowControl/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left="720" w:right="90"/>
        <w:rPr>
          <w:rFonts w:ascii="Verdana" w:hAnsi="Verdana"/>
          <w:b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 xml:space="preserve">&gt; </w:t>
      </w:r>
      <w:r w:rsidRPr="00DA2469">
        <w:rPr>
          <w:rFonts w:ascii="Verdana" w:hAnsi="Verdana"/>
          <w:b/>
          <w:color w:val="auto"/>
          <w:sz w:val="18"/>
          <w:szCs w:val="18"/>
        </w:rPr>
        <w:t>sudo su -</w:t>
      </w:r>
    </w:p>
    <w:p w:rsidR="009344D7" w:rsidRDefault="009344D7" w:rsidP="009344D7">
      <w:pPr>
        <w:pStyle w:val="axNormal"/>
        <w:widowControl/>
        <w:numPr>
          <w:ilvl w:val="0"/>
          <w:numId w:val="9"/>
        </w:numPr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right="9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>Validate Free Disk Space</w:t>
      </w:r>
    </w:p>
    <w:p w:rsidR="009344D7" w:rsidRDefault="009344D7" w:rsidP="009344D7">
      <w:pPr>
        <w:pStyle w:val="axNormal"/>
        <w:widowControl/>
        <w:numPr>
          <w:ilvl w:val="1"/>
          <w:numId w:val="9"/>
        </w:numPr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right="9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>Run command to show the disk space available.  Space is given in units of 1 kilobyte.</w:t>
      </w:r>
    </w:p>
    <w:p w:rsidR="009344D7" w:rsidRDefault="009344D7" w:rsidP="009344D7">
      <w:pPr>
        <w:pStyle w:val="axNormal"/>
        <w:widowControl/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left="720" w:right="9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 xml:space="preserve"># </w:t>
      </w:r>
      <w:r w:rsidRPr="00525900">
        <w:rPr>
          <w:rFonts w:ascii="Verdana" w:hAnsi="Verdana"/>
          <w:b/>
          <w:color w:val="auto"/>
          <w:sz w:val="18"/>
          <w:szCs w:val="18"/>
        </w:rPr>
        <w:t>df -k /usr/local/Tivoli/src</w:t>
      </w:r>
    </w:p>
    <w:p w:rsidR="009344D7" w:rsidRPr="00525900" w:rsidRDefault="009344D7" w:rsidP="009344D7">
      <w:pPr>
        <w:pStyle w:val="axNormal"/>
        <w:widowControl/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left="720" w:right="90"/>
        <w:rPr>
          <w:rFonts w:ascii="Verdana" w:hAnsi="Verdana"/>
          <w:b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 xml:space="preserve"># </w:t>
      </w:r>
      <w:r w:rsidRPr="00525900">
        <w:rPr>
          <w:rFonts w:ascii="Verdana" w:hAnsi="Verdana"/>
          <w:b/>
          <w:color w:val="auto"/>
          <w:sz w:val="18"/>
          <w:szCs w:val="18"/>
        </w:rPr>
        <w:t>df -k /usr/local/Tivoli/etc</w:t>
      </w:r>
    </w:p>
    <w:p w:rsidR="009344D7" w:rsidRDefault="009344D7" w:rsidP="009344D7">
      <w:pPr>
        <w:pStyle w:val="axNormal"/>
        <w:widowControl/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left="720" w:right="9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>Confirm that the results show at lease 1000 under the column labelled "Free".</w:t>
      </w:r>
    </w:p>
    <w:p w:rsidR="009344D7" w:rsidRDefault="009344D7" w:rsidP="009344D7">
      <w:pPr>
        <w:pStyle w:val="axNormal"/>
        <w:widowControl/>
        <w:numPr>
          <w:ilvl w:val="1"/>
          <w:numId w:val="9"/>
        </w:numPr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right="9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>If any of the file systems do not have sufficient free space available, please determine what is utilizing the space and clean it up.</w:t>
      </w:r>
    </w:p>
    <w:p w:rsidR="00032503" w:rsidRPr="00AB73F3" w:rsidRDefault="00A767A4" w:rsidP="00032503">
      <w:pPr>
        <w:pStyle w:val="axNormal"/>
        <w:widowControl/>
        <w:numPr>
          <w:ilvl w:val="0"/>
          <w:numId w:val="9"/>
        </w:numPr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right="9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>File Transfer</w:t>
      </w:r>
    </w:p>
    <w:p w:rsidR="00DA2469" w:rsidRPr="00AB73F3" w:rsidRDefault="00A767A4" w:rsidP="00DA2469">
      <w:pPr>
        <w:pStyle w:val="axNormal"/>
        <w:widowControl/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left="360" w:right="9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 xml:space="preserve">Transfer installation tar file to </w:t>
      </w:r>
      <w:r w:rsidR="00DA2469">
        <w:rPr>
          <w:rFonts w:ascii="Verdana" w:hAnsi="Verdana"/>
          <w:color w:val="auto"/>
          <w:sz w:val="18"/>
          <w:szCs w:val="18"/>
        </w:rPr>
        <w:t>TMR server.  The installation file cm431_rhelgw</w:t>
      </w:r>
      <w:r w:rsidR="00FF1040">
        <w:rPr>
          <w:rFonts w:ascii="Verdana" w:hAnsi="Verdana"/>
          <w:color w:val="auto"/>
          <w:sz w:val="18"/>
          <w:szCs w:val="18"/>
        </w:rPr>
        <w:t>_etc</w:t>
      </w:r>
      <w:r w:rsidR="00DA2469">
        <w:rPr>
          <w:rFonts w:ascii="Verdana" w:hAnsi="Verdana"/>
          <w:color w:val="auto"/>
          <w:sz w:val="18"/>
          <w:szCs w:val="18"/>
        </w:rPr>
        <w:t>.tar will be extracted to directory /usr/local/Tivoli/src.</w:t>
      </w:r>
    </w:p>
    <w:p w:rsidR="00DA2469" w:rsidRPr="00AB73F3" w:rsidRDefault="00DA2469" w:rsidP="00DA2469">
      <w:pPr>
        <w:pStyle w:val="axNormal"/>
        <w:widowControl/>
        <w:numPr>
          <w:ilvl w:val="1"/>
          <w:numId w:val="9"/>
        </w:numPr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right="90"/>
        <w:rPr>
          <w:rFonts w:ascii="Verdana" w:hAnsi="Verdana"/>
          <w:color w:val="auto"/>
          <w:sz w:val="18"/>
          <w:szCs w:val="18"/>
        </w:rPr>
      </w:pPr>
      <w:r w:rsidRPr="00AB73F3">
        <w:rPr>
          <w:rFonts w:ascii="Verdana" w:hAnsi="Verdana"/>
          <w:color w:val="auto"/>
          <w:sz w:val="18"/>
          <w:szCs w:val="18"/>
        </w:rPr>
        <w:t>Change directory.</w:t>
      </w:r>
    </w:p>
    <w:p w:rsidR="00DA2469" w:rsidRPr="00AB73F3" w:rsidRDefault="00DA2469" w:rsidP="00DA2469">
      <w:pPr>
        <w:tabs>
          <w:tab w:val="left" w:pos="1320"/>
        </w:tabs>
        <w:spacing w:after="0" w:line="360" w:lineRule="auto"/>
        <w:ind w:left="774"/>
        <w:rPr>
          <w:rFonts w:ascii="Verdana" w:hAnsi="Verdana"/>
          <w:sz w:val="18"/>
          <w:szCs w:val="18"/>
        </w:rPr>
      </w:pPr>
      <w:r w:rsidRPr="003E0ABB">
        <w:rPr>
          <w:rFonts w:ascii="Verdana" w:hAnsi="Verdana"/>
          <w:sz w:val="18"/>
          <w:szCs w:val="18"/>
        </w:rPr>
        <w:t xml:space="preserve"># </w:t>
      </w:r>
      <w:r w:rsidRPr="00AB73F3">
        <w:rPr>
          <w:rFonts w:ascii="Verdana" w:hAnsi="Verdana"/>
          <w:b/>
          <w:sz w:val="18"/>
          <w:szCs w:val="18"/>
        </w:rPr>
        <w:t>cd /</w:t>
      </w:r>
      <w:r>
        <w:rPr>
          <w:rFonts w:ascii="Verdana" w:hAnsi="Verdana"/>
          <w:b/>
          <w:sz w:val="18"/>
          <w:szCs w:val="18"/>
        </w:rPr>
        <w:t>usr/local/Tivoli/src</w:t>
      </w:r>
    </w:p>
    <w:p w:rsidR="00DA2469" w:rsidRPr="00AB73F3" w:rsidRDefault="00DA2469" w:rsidP="00DA2469">
      <w:pPr>
        <w:numPr>
          <w:ilvl w:val="1"/>
          <w:numId w:val="9"/>
        </w:numPr>
        <w:tabs>
          <w:tab w:val="left" w:pos="1320"/>
        </w:tabs>
        <w:spacing w:after="0" w:line="360" w:lineRule="auto"/>
        <w:rPr>
          <w:rFonts w:ascii="Verdana" w:hAnsi="Verdana"/>
          <w:sz w:val="18"/>
          <w:szCs w:val="18"/>
        </w:rPr>
      </w:pPr>
      <w:r w:rsidRPr="00AB73F3">
        <w:rPr>
          <w:rFonts w:ascii="Verdana" w:hAnsi="Verdana"/>
          <w:sz w:val="18"/>
          <w:szCs w:val="18"/>
        </w:rPr>
        <w:t>Copy tar files from file server.  The ta</w:t>
      </w:r>
      <w:r w:rsidR="00FF1040">
        <w:rPr>
          <w:rFonts w:ascii="Verdana" w:hAnsi="Verdana"/>
          <w:sz w:val="18"/>
          <w:szCs w:val="18"/>
        </w:rPr>
        <w:t>r bundle size is approximately 1M</w:t>
      </w:r>
      <w:r w:rsidRPr="00AB73F3">
        <w:rPr>
          <w:rFonts w:ascii="Verdana" w:hAnsi="Verdana"/>
          <w:sz w:val="18"/>
          <w:szCs w:val="18"/>
        </w:rPr>
        <w:t xml:space="preserve">B.  Substitute a valid KDC login for </w:t>
      </w:r>
      <w:r w:rsidRPr="00AB73F3">
        <w:rPr>
          <w:rFonts w:ascii="Verdana" w:hAnsi="Verdana"/>
          <w:i/>
          <w:sz w:val="18"/>
          <w:szCs w:val="18"/>
        </w:rPr>
        <w:t>&lt;KDC_id&gt;</w:t>
      </w:r>
      <w:r w:rsidRPr="00AB73F3">
        <w:rPr>
          <w:rFonts w:ascii="Verdana" w:hAnsi="Verdana"/>
          <w:sz w:val="18"/>
          <w:szCs w:val="18"/>
        </w:rPr>
        <w:t>.</w:t>
      </w:r>
    </w:p>
    <w:p w:rsidR="00DA2469" w:rsidRPr="00AB73F3" w:rsidRDefault="00DA2469" w:rsidP="00DA2469">
      <w:pPr>
        <w:tabs>
          <w:tab w:val="left" w:pos="1320"/>
        </w:tabs>
        <w:spacing w:after="0" w:line="360" w:lineRule="auto"/>
        <w:ind w:left="774"/>
        <w:rPr>
          <w:rFonts w:ascii="Verdana" w:hAnsi="Verdana"/>
          <w:noProof/>
          <w:sz w:val="18"/>
          <w:szCs w:val="18"/>
        </w:rPr>
      </w:pPr>
      <w:r w:rsidRPr="003E0ABB">
        <w:rPr>
          <w:rFonts w:ascii="Verdana" w:hAnsi="Verdana"/>
          <w:noProof/>
          <w:sz w:val="18"/>
          <w:szCs w:val="18"/>
        </w:rPr>
        <w:t xml:space="preserve"># </w:t>
      </w:r>
      <w:r w:rsidRPr="00AB73F3">
        <w:rPr>
          <w:rFonts w:ascii="Verdana" w:hAnsi="Verdana"/>
          <w:b/>
          <w:noProof/>
          <w:sz w:val="18"/>
          <w:szCs w:val="18"/>
        </w:rPr>
        <w:t xml:space="preserve">sftp </w:t>
      </w:r>
      <w:r w:rsidRPr="00AB73F3">
        <w:rPr>
          <w:rFonts w:ascii="Verdana" w:hAnsi="Verdana"/>
          <w:b/>
          <w:i/>
          <w:noProof/>
          <w:sz w:val="18"/>
          <w:szCs w:val="18"/>
        </w:rPr>
        <w:t>&lt;KDC_id&gt;</w:t>
      </w:r>
      <w:r w:rsidRPr="00AB73F3">
        <w:rPr>
          <w:rFonts w:ascii="Verdana" w:hAnsi="Verdana"/>
          <w:b/>
          <w:noProof/>
          <w:sz w:val="18"/>
          <w:szCs w:val="18"/>
        </w:rPr>
        <w:t>@</w:t>
      </w:r>
      <w:r w:rsidR="00247E9F">
        <w:rPr>
          <w:rFonts w:ascii="Verdana" w:hAnsi="Verdana"/>
          <w:b/>
          <w:noProof/>
          <w:sz w:val="18"/>
          <w:szCs w:val="18"/>
        </w:rPr>
        <w:t>svmciweb</w:t>
      </w:r>
      <w:r>
        <w:rPr>
          <w:rFonts w:ascii="Verdana" w:hAnsi="Verdana"/>
          <w:b/>
          <w:noProof/>
          <w:sz w:val="18"/>
          <w:szCs w:val="18"/>
        </w:rPr>
        <w:t>001.mci.fs.fed.us</w:t>
      </w:r>
    </w:p>
    <w:p w:rsidR="00DA2469" w:rsidRPr="00AB73F3" w:rsidRDefault="00DA2469" w:rsidP="00DA2469">
      <w:pPr>
        <w:tabs>
          <w:tab w:val="left" w:pos="1320"/>
        </w:tabs>
        <w:spacing w:after="0" w:line="360" w:lineRule="auto"/>
        <w:ind w:left="774"/>
        <w:rPr>
          <w:rFonts w:ascii="Verdana" w:hAnsi="Verdana"/>
          <w:noProof/>
          <w:sz w:val="18"/>
          <w:szCs w:val="18"/>
        </w:rPr>
      </w:pPr>
      <w:r w:rsidRPr="003E0ABB">
        <w:rPr>
          <w:rFonts w:ascii="Verdana" w:hAnsi="Verdana"/>
          <w:noProof/>
          <w:sz w:val="18"/>
          <w:szCs w:val="18"/>
        </w:rPr>
        <w:t xml:space="preserve">sftp&gt; </w:t>
      </w:r>
      <w:r w:rsidRPr="00AB73F3">
        <w:rPr>
          <w:rFonts w:ascii="Verdana" w:hAnsi="Verdana"/>
          <w:b/>
          <w:noProof/>
          <w:sz w:val="18"/>
          <w:szCs w:val="18"/>
        </w:rPr>
        <w:t>cd /efs/phe/dsl/incoming</w:t>
      </w:r>
    </w:p>
    <w:p w:rsidR="00DA2469" w:rsidRPr="00AB73F3" w:rsidRDefault="00DA2469" w:rsidP="00DA2469">
      <w:pPr>
        <w:tabs>
          <w:tab w:val="left" w:pos="1320"/>
        </w:tabs>
        <w:spacing w:after="0" w:line="360" w:lineRule="auto"/>
        <w:ind w:left="774"/>
        <w:rPr>
          <w:rFonts w:ascii="Verdana" w:hAnsi="Verdana"/>
          <w:b/>
          <w:noProof/>
          <w:sz w:val="18"/>
          <w:szCs w:val="18"/>
        </w:rPr>
      </w:pPr>
      <w:r w:rsidRPr="003E0ABB">
        <w:rPr>
          <w:rFonts w:ascii="Verdana" w:hAnsi="Verdana"/>
          <w:noProof/>
          <w:sz w:val="18"/>
          <w:szCs w:val="18"/>
        </w:rPr>
        <w:t xml:space="preserve">sftp&gt; </w:t>
      </w:r>
      <w:r w:rsidRPr="00AB73F3">
        <w:rPr>
          <w:rFonts w:ascii="Verdana" w:hAnsi="Verdana"/>
          <w:b/>
          <w:noProof/>
          <w:sz w:val="18"/>
          <w:szCs w:val="18"/>
        </w:rPr>
        <w:t xml:space="preserve">get </w:t>
      </w:r>
      <w:r w:rsidR="00A27F0B">
        <w:rPr>
          <w:rFonts w:ascii="Verdana" w:hAnsi="Verdana"/>
          <w:b/>
          <w:noProof/>
          <w:sz w:val="18"/>
          <w:szCs w:val="18"/>
        </w:rPr>
        <w:t>cm431</w:t>
      </w:r>
      <w:r w:rsidR="00FF1040">
        <w:rPr>
          <w:rFonts w:ascii="Verdana" w:hAnsi="Verdana"/>
          <w:b/>
          <w:noProof/>
          <w:sz w:val="18"/>
          <w:szCs w:val="18"/>
        </w:rPr>
        <w:t>rhelgw_etc</w:t>
      </w:r>
      <w:r w:rsidRPr="00AB73F3">
        <w:rPr>
          <w:rFonts w:ascii="Verdana" w:hAnsi="Verdana"/>
          <w:b/>
          <w:noProof/>
          <w:sz w:val="18"/>
          <w:szCs w:val="18"/>
        </w:rPr>
        <w:t>.tar</w:t>
      </w:r>
    </w:p>
    <w:p w:rsidR="00DA2469" w:rsidRPr="00AB73F3" w:rsidRDefault="00DA2469" w:rsidP="00DA2469">
      <w:pPr>
        <w:tabs>
          <w:tab w:val="left" w:pos="1320"/>
        </w:tabs>
        <w:spacing w:after="0" w:line="360" w:lineRule="auto"/>
        <w:ind w:left="774"/>
        <w:rPr>
          <w:rFonts w:ascii="Verdana" w:hAnsi="Verdana"/>
          <w:b/>
          <w:noProof/>
          <w:sz w:val="18"/>
          <w:szCs w:val="18"/>
        </w:rPr>
      </w:pPr>
      <w:r w:rsidRPr="003E0ABB">
        <w:rPr>
          <w:rFonts w:ascii="Verdana" w:hAnsi="Verdana"/>
          <w:noProof/>
          <w:sz w:val="18"/>
          <w:szCs w:val="18"/>
        </w:rPr>
        <w:t xml:space="preserve">sftp&gt; </w:t>
      </w:r>
      <w:r w:rsidRPr="00AB73F3">
        <w:rPr>
          <w:rFonts w:ascii="Verdana" w:hAnsi="Verdana"/>
          <w:b/>
          <w:noProof/>
          <w:sz w:val="18"/>
          <w:szCs w:val="18"/>
        </w:rPr>
        <w:t xml:space="preserve">get </w:t>
      </w:r>
      <w:r w:rsidR="00A27F0B">
        <w:rPr>
          <w:rFonts w:ascii="Verdana" w:hAnsi="Verdana"/>
          <w:b/>
          <w:noProof/>
          <w:sz w:val="18"/>
          <w:szCs w:val="18"/>
        </w:rPr>
        <w:t>cm431</w:t>
      </w:r>
      <w:r w:rsidR="00FF1040">
        <w:rPr>
          <w:rFonts w:ascii="Verdana" w:hAnsi="Verdana"/>
          <w:b/>
          <w:noProof/>
          <w:sz w:val="18"/>
          <w:szCs w:val="18"/>
        </w:rPr>
        <w:t>rhelgw_etc</w:t>
      </w:r>
      <w:r w:rsidRPr="00AB73F3">
        <w:rPr>
          <w:rFonts w:ascii="Verdana" w:hAnsi="Verdana"/>
          <w:b/>
          <w:noProof/>
          <w:sz w:val="18"/>
          <w:szCs w:val="18"/>
        </w:rPr>
        <w:t>.tar.cksum</w:t>
      </w:r>
    </w:p>
    <w:p w:rsidR="00DA2469" w:rsidRPr="00AB73F3" w:rsidRDefault="00DA2469" w:rsidP="00DA2469">
      <w:pPr>
        <w:tabs>
          <w:tab w:val="left" w:pos="1320"/>
        </w:tabs>
        <w:spacing w:after="0" w:line="360" w:lineRule="auto"/>
        <w:ind w:left="774"/>
        <w:rPr>
          <w:rFonts w:ascii="Verdana" w:hAnsi="Verdana"/>
          <w:sz w:val="18"/>
          <w:szCs w:val="18"/>
        </w:rPr>
      </w:pPr>
      <w:r w:rsidRPr="003E0ABB">
        <w:rPr>
          <w:rFonts w:ascii="Verdana" w:hAnsi="Verdana"/>
          <w:noProof/>
          <w:sz w:val="18"/>
          <w:szCs w:val="18"/>
        </w:rPr>
        <w:t xml:space="preserve">sftp&gt; </w:t>
      </w:r>
      <w:r w:rsidRPr="00AB73F3">
        <w:rPr>
          <w:rFonts w:ascii="Verdana" w:hAnsi="Verdana"/>
          <w:b/>
          <w:noProof/>
          <w:sz w:val="18"/>
          <w:szCs w:val="18"/>
        </w:rPr>
        <w:t>bye</w:t>
      </w:r>
    </w:p>
    <w:p w:rsidR="00DA2469" w:rsidRPr="00460C44" w:rsidRDefault="00DA2469" w:rsidP="00DA2469">
      <w:pPr>
        <w:numPr>
          <w:ilvl w:val="1"/>
          <w:numId w:val="9"/>
        </w:numPr>
        <w:tabs>
          <w:tab w:val="left" w:pos="1320"/>
        </w:tabs>
        <w:spacing w:after="0" w:line="360" w:lineRule="auto"/>
        <w:rPr>
          <w:rFonts w:ascii="Verdana" w:hAnsi="Verdana"/>
          <w:sz w:val="18"/>
          <w:szCs w:val="18"/>
        </w:rPr>
      </w:pPr>
      <w:r w:rsidRPr="00460C44">
        <w:rPr>
          <w:rFonts w:ascii="Verdana" w:hAnsi="Verdana"/>
          <w:sz w:val="18"/>
          <w:szCs w:val="18"/>
        </w:rPr>
        <w:t>Verify the check sum is correct.</w:t>
      </w:r>
      <w:r w:rsidRPr="00460C44">
        <w:rPr>
          <w:rFonts w:ascii="Verdana" w:hAnsi="Verdana"/>
          <w:sz w:val="18"/>
          <w:szCs w:val="18"/>
        </w:rPr>
        <w:br/>
      </w:r>
      <w:r w:rsidRPr="003E0ABB">
        <w:rPr>
          <w:rFonts w:ascii="Verdana" w:hAnsi="Verdana"/>
          <w:sz w:val="18"/>
          <w:szCs w:val="18"/>
        </w:rPr>
        <w:t xml:space="preserve"># </w:t>
      </w:r>
      <w:r w:rsidRPr="00460C44">
        <w:rPr>
          <w:rFonts w:ascii="Verdana" w:hAnsi="Verdana"/>
          <w:b/>
          <w:sz w:val="18"/>
          <w:szCs w:val="18"/>
        </w:rPr>
        <w:t xml:space="preserve">cat </w:t>
      </w:r>
      <w:r w:rsidR="00A27F0B">
        <w:rPr>
          <w:rFonts w:ascii="Verdana" w:hAnsi="Verdana"/>
          <w:b/>
          <w:noProof/>
          <w:sz w:val="18"/>
          <w:szCs w:val="18"/>
        </w:rPr>
        <w:t>cm431</w:t>
      </w:r>
      <w:r w:rsidR="00FF1040">
        <w:rPr>
          <w:rFonts w:ascii="Verdana" w:hAnsi="Verdana"/>
          <w:b/>
          <w:noProof/>
          <w:sz w:val="18"/>
          <w:szCs w:val="18"/>
        </w:rPr>
        <w:t>rhelgw_etc</w:t>
      </w:r>
      <w:r w:rsidR="00FF1040" w:rsidRPr="00AB73F3">
        <w:rPr>
          <w:rFonts w:ascii="Verdana" w:hAnsi="Verdana"/>
          <w:b/>
          <w:noProof/>
          <w:sz w:val="18"/>
          <w:szCs w:val="18"/>
        </w:rPr>
        <w:t>.tar</w:t>
      </w:r>
      <w:r w:rsidR="00FF1040">
        <w:rPr>
          <w:rFonts w:ascii="Verdana" w:hAnsi="Verdana"/>
          <w:b/>
          <w:noProof/>
          <w:sz w:val="18"/>
          <w:szCs w:val="18"/>
        </w:rPr>
        <w:t>.cksum</w:t>
      </w:r>
      <w:r w:rsidRPr="00460C44">
        <w:rPr>
          <w:rFonts w:ascii="Verdana" w:hAnsi="Verdana"/>
          <w:sz w:val="18"/>
          <w:szCs w:val="18"/>
        </w:rPr>
        <w:br/>
      </w:r>
      <w:r w:rsidRPr="003E0ABB">
        <w:rPr>
          <w:rFonts w:ascii="Verdana" w:hAnsi="Verdana"/>
          <w:sz w:val="18"/>
          <w:szCs w:val="18"/>
        </w:rPr>
        <w:t xml:space="preserve"># </w:t>
      </w:r>
      <w:r w:rsidRPr="00460C44">
        <w:rPr>
          <w:rFonts w:ascii="Verdana" w:hAnsi="Verdana"/>
          <w:b/>
          <w:sz w:val="18"/>
          <w:szCs w:val="18"/>
        </w:rPr>
        <w:t>cksum</w:t>
      </w:r>
      <w:r w:rsidR="00FF1040">
        <w:rPr>
          <w:rFonts w:ascii="Verdana" w:hAnsi="Verdana"/>
          <w:b/>
          <w:sz w:val="18"/>
          <w:szCs w:val="18"/>
        </w:rPr>
        <w:t xml:space="preserve"> </w:t>
      </w:r>
      <w:r w:rsidR="00A27F0B">
        <w:rPr>
          <w:rFonts w:ascii="Verdana" w:hAnsi="Verdana"/>
          <w:b/>
          <w:noProof/>
          <w:sz w:val="18"/>
          <w:szCs w:val="18"/>
        </w:rPr>
        <w:t>cm431r</w:t>
      </w:r>
      <w:r w:rsidR="00FF1040">
        <w:rPr>
          <w:rFonts w:ascii="Verdana" w:hAnsi="Verdana"/>
          <w:b/>
          <w:noProof/>
          <w:sz w:val="18"/>
          <w:szCs w:val="18"/>
        </w:rPr>
        <w:t>helgw_etc</w:t>
      </w:r>
      <w:r w:rsidR="00FF1040" w:rsidRPr="00AB73F3">
        <w:rPr>
          <w:rFonts w:ascii="Verdana" w:hAnsi="Verdana"/>
          <w:b/>
          <w:noProof/>
          <w:sz w:val="18"/>
          <w:szCs w:val="18"/>
        </w:rPr>
        <w:t>.tar</w:t>
      </w:r>
    </w:p>
    <w:p w:rsidR="00DA2469" w:rsidRPr="00460C44" w:rsidRDefault="00DA2469" w:rsidP="00DA2469">
      <w:pPr>
        <w:tabs>
          <w:tab w:val="left" w:pos="1320"/>
        </w:tabs>
        <w:spacing w:after="0" w:line="360" w:lineRule="auto"/>
        <w:ind w:left="870"/>
        <w:rPr>
          <w:rFonts w:ascii="Verdana" w:hAnsi="Verdana"/>
          <w:sz w:val="18"/>
          <w:szCs w:val="18"/>
        </w:rPr>
      </w:pPr>
      <w:r w:rsidRPr="00460C44">
        <w:rPr>
          <w:rFonts w:ascii="Verdana" w:hAnsi="Verdana"/>
          <w:sz w:val="18"/>
          <w:szCs w:val="18"/>
        </w:rPr>
        <w:t>This value should match the</w:t>
      </w:r>
      <w:r>
        <w:rPr>
          <w:rFonts w:ascii="Verdana" w:hAnsi="Verdana"/>
          <w:sz w:val="18"/>
          <w:szCs w:val="18"/>
        </w:rPr>
        <w:t xml:space="preserve"> result of the cat command</w:t>
      </w:r>
      <w:r w:rsidRPr="00460C44">
        <w:rPr>
          <w:rFonts w:ascii="Verdana" w:hAnsi="Verdana"/>
          <w:sz w:val="18"/>
          <w:szCs w:val="18"/>
        </w:rPr>
        <w:t>.</w:t>
      </w:r>
    </w:p>
    <w:p w:rsidR="00FF1040" w:rsidRDefault="00555EDC" w:rsidP="00A767A4">
      <w:pPr>
        <w:pStyle w:val="ListParagraph"/>
        <w:numPr>
          <w:ilvl w:val="0"/>
          <w:numId w:val="9"/>
        </w:numPr>
        <w:tabs>
          <w:tab w:val="left" w:pos="1320"/>
        </w:tabs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Backup Configuration Directory</w:t>
      </w:r>
    </w:p>
    <w:p w:rsidR="00FF1040" w:rsidRDefault="00FF1040" w:rsidP="00FF1040">
      <w:pPr>
        <w:pStyle w:val="ListParagraph"/>
        <w:tabs>
          <w:tab w:val="left" w:pos="1320"/>
        </w:tabs>
        <w:spacing w:after="0" w:line="360" w:lineRule="auto"/>
        <w:ind w:left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Backup the contents of directory /usr/local/Tivoli/etc.</w:t>
      </w:r>
    </w:p>
    <w:p w:rsidR="00FF1040" w:rsidRPr="00AB73F3" w:rsidRDefault="00FF1040" w:rsidP="00FF1040">
      <w:pPr>
        <w:pStyle w:val="axNormal"/>
        <w:widowControl/>
        <w:numPr>
          <w:ilvl w:val="1"/>
          <w:numId w:val="9"/>
        </w:numPr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right="90"/>
        <w:rPr>
          <w:rFonts w:ascii="Verdana" w:hAnsi="Verdana"/>
          <w:color w:val="auto"/>
          <w:sz w:val="18"/>
          <w:szCs w:val="18"/>
        </w:rPr>
      </w:pPr>
      <w:r w:rsidRPr="00AB73F3">
        <w:rPr>
          <w:rFonts w:ascii="Verdana" w:hAnsi="Verdana"/>
          <w:color w:val="auto"/>
          <w:sz w:val="18"/>
          <w:szCs w:val="18"/>
        </w:rPr>
        <w:t>Change directory.</w:t>
      </w:r>
    </w:p>
    <w:p w:rsidR="00FF1040" w:rsidRPr="00AB73F3" w:rsidRDefault="00FF1040" w:rsidP="00FF1040">
      <w:pPr>
        <w:tabs>
          <w:tab w:val="left" w:pos="1320"/>
        </w:tabs>
        <w:spacing w:after="0" w:line="360" w:lineRule="auto"/>
        <w:ind w:left="774"/>
        <w:rPr>
          <w:rFonts w:ascii="Verdana" w:hAnsi="Verdana"/>
          <w:sz w:val="18"/>
          <w:szCs w:val="18"/>
        </w:rPr>
      </w:pPr>
      <w:r w:rsidRPr="003E0ABB">
        <w:rPr>
          <w:rFonts w:ascii="Verdana" w:hAnsi="Verdana"/>
          <w:sz w:val="18"/>
          <w:szCs w:val="18"/>
        </w:rPr>
        <w:t xml:space="preserve"># </w:t>
      </w:r>
      <w:r w:rsidRPr="00AB73F3">
        <w:rPr>
          <w:rFonts w:ascii="Verdana" w:hAnsi="Verdana"/>
          <w:b/>
          <w:sz w:val="18"/>
          <w:szCs w:val="18"/>
        </w:rPr>
        <w:t>cd /</w:t>
      </w:r>
      <w:r>
        <w:rPr>
          <w:rFonts w:ascii="Verdana" w:hAnsi="Verdana"/>
          <w:b/>
          <w:sz w:val="18"/>
          <w:szCs w:val="18"/>
        </w:rPr>
        <w:t>usr/local/Tivoli</w:t>
      </w:r>
    </w:p>
    <w:p w:rsidR="00FF1040" w:rsidRDefault="00FF1040" w:rsidP="00FF1040">
      <w:pPr>
        <w:pStyle w:val="ListParagraph"/>
        <w:numPr>
          <w:ilvl w:val="1"/>
          <w:numId w:val="9"/>
        </w:numPr>
        <w:tabs>
          <w:tab w:val="left" w:pos="1320"/>
        </w:tabs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Create </w:t>
      </w:r>
      <w:r w:rsidR="003359B4">
        <w:rPr>
          <w:rFonts w:ascii="Verdana" w:hAnsi="Verdana"/>
          <w:sz w:val="18"/>
          <w:szCs w:val="18"/>
        </w:rPr>
        <w:t>tar file etc_preCM431RHELgw.tar to backup the contents of the etc directory.</w:t>
      </w:r>
    </w:p>
    <w:p w:rsidR="00FF1040" w:rsidRDefault="00555EDC" w:rsidP="00555EDC">
      <w:pPr>
        <w:pStyle w:val="ListParagraph"/>
        <w:tabs>
          <w:tab w:val="left" w:pos="1320"/>
        </w:tabs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# </w:t>
      </w:r>
      <w:r w:rsidRPr="00555EDC">
        <w:rPr>
          <w:rFonts w:ascii="Verdana" w:hAnsi="Verdana"/>
          <w:b/>
          <w:sz w:val="18"/>
          <w:szCs w:val="18"/>
        </w:rPr>
        <w:t>tar cvpf /usr/l</w:t>
      </w:r>
      <w:r w:rsidR="00A27F0B">
        <w:rPr>
          <w:rFonts w:ascii="Verdana" w:hAnsi="Verdana"/>
          <w:b/>
          <w:sz w:val="18"/>
          <w:szCs w:val="18"/>
        </w:rPr>
        <w:t>ocal/Tivoli/var/backup/cm</w:t>
      </w:r>
      <w:r w:rsidRPr="00555EDC">
        <w:rPr>
          <w:rFonts w:ascii="Verdana" w:hAnsi="Verdana"/>
          <w:b/>
          <w:sz w:val="18"/>
          <w:szCs w:val="18"/>
        </w:rPr>
        <w:t>431</w:t>
      </w:r>
      <w:r w:rsidR="00A27F0B">
        <w:rPr>
          <w:rFonts w:ascii="Verdana" w:hAnsi="Verdana"/>
          <w:b/>
          <w:sz w:val="18"/>
          <w:szCs w:val="18"/>
        </w:rPr>
        <w:t>rhel</w:t>
      </w:r>
      <w:r w:rsidRPr="00555EDC">
        <w:rPr>
          <w:rFonts w:ascii="Verdana" w:hAnsi="Verdana"/>
          <w:b/>
          <w:sz w:val="18"/>
          <w:szCs w:val="18"/>
        </w:rPr>
        <w:t>gw</w:t>
      </w:r>
      <w:r w:rsidR="00A27F0B">
        <w:rPr>
          <w:rFonts w:ascii="Verdana" w:hAnsi="Verdana"/>
          <w:b/>
          <w:sz w:val="18"/>
          <w:szCs w:val="18"/>
        </w:rPr>
        <w:t>_etc_bkup</w:t>
      </w:r>
      <w:r w:rsidRPr="00555EDC">
        <w:rPr>
          <w:rFonts w:ascii="Verdana" w:hAnsi="Verdana"/>
          <w:b/>
          <w:sz w:val="18"/>
          <w:szCs w:val="18"/>
        </w:rPr>
        <w:t>.tar ./etc</w:t>
      </w:r>
    </w:p>
    <w:p w:rsidR="00A623DC" w:rsidRDefault="00A767A4" w:rsidP="00A767A4">
      <w:pPr>
        <w:pStyle w:val="ListParagraph"/>
        <w:numPr>
          <w:ilvl w:val="0"/>
          <w:numId w:val="9"/>
        </w:numPr>
        <w:tabs>
          <w:tab w:val="left" w:pos="1320"/>
        </w:tabs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File Extraction</w:t>
      </w:r>
    </w:p>
    <w:p w:rsidR="0033453A" w:rsidRPr="0033453A" w:rsidRDefault="00A767A4" w:rsidP="00FF1040">
      <w:pPr>
        <w:pStyle w:val="axNormal"/>
        <w:widowControl/>
        <w:tabs>
          <w:tab w:val="clear" w:pos="720"/>
          <w:tab w:val="clear" w:pos="1440"/>
          <w:tab w:val="clear" w:pos="2160"/>
          <w:tab w:val="left" w:pos="1320"/>
        </w:tabs>
        <w:spacing w:line="360" w:lineRule="auto"/>
        <w:ind w:left="360" w:right="90"/>
        <w:rPr>
          <w:rFonts w:ascii="Verdana" w:hAnsi="Verdana" w:cs="Arial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>Extract contents of</w:t>
      </w:r>
      <w:r w:rsidR="00FF1040">
        <w:rPr>
          <w:rFonts w:ascii="Verdana" w:hAnsi="Verdana"/>
          <w:color w:val="auto"/>
          <w:sz w:val="18"/>
          <w:szCs w:val="18"/>
        </w:rPr>
        <w:t xml:space="preserve"> tar file.</w:t>
      </w:r>
    </w:p>
    <w:p w:rsidR="00FF1040" w:rsidRPr="00AB73F3" w:rsidRDefault="00FF1040" w:rsidP="00FF1040">
      <w:pPr>
        <w:numPr>
          <w:ilvl w:val="1"/>
          <w:numId w:val="9"/>
        </w:numPr>
        <w:tabs>
          <w:tab w:val="left" w:pos="1320"/>
        </w:tabs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t>Change directory to /usr/local/Tivoli</w:t>
      </w:r>
      <w:r w:rsidRPr="00AB73F3">
        <w:rPr>
          <w:rFonts w:ascii="Verdana" w:hAnsi="Verdana"/>
          <w:noProof/>
          <w:sz w:val="18"/>
          <w:szCs w:val="18"/>
        </w:rPr>
        <w:t>.</w:t>
      </w:r>
    </w:p>
    <w:p w:rsidR="00FF1040" w:rsidRDefault="00FF1040" w:rsidP="00FF1040">
      <w:pPr>
        <w:tabs>
          <w:tab w:val="left" w:pos="1320"/>
          <w:tab w:val="left" w:pos="3390"/>
        </w:tabs>
        <w:spacing w:after="0" w:line="360" w:lineRule="auto"/>
        <w:ind w:left="774"/>
        <w:rPr>
          <w:rFonts w:ascii="Verdana" w:hAnsi="Verdana"/>
          <w:b/>
          <w:noProof/>
          <w:sz w:val="18"/>
          <w:szCs w:val="18"/>
        </w:rPr>
      </w:pPr>
      <w:r w:rsidRPr="003E0ABB">
        <w:rPr>
          <w:rFonts w:ascii="Verdana" w:hAnsi="Verdana"/>
          <w:noProof/>
          <w:sz w:val="18"/>
          <w:szCs w:val="18"/>
        </w:rPr>
        <w:t xml:space="preserve"># </w:t>
      </w:r>
      <w:r w:rsidRPr="00FF1040">
        <w:rPr>
          <w:rFonts w:ascii="Verdana" w:hAnsi="Verdana"/>
          <w:b/>
          <w:noProof/>
          <w:sz w:val="18"/>
          <w:szCs w:val="18"/>
        </w:rPr>
        <w:t>cd /usr/local/Tivoli</w:t>
      </w:r>
    </w:p>
    <w:p w:rsidR="00FF1040" w:rsidRPr="00FF1040" w:rsidRDefault="00FF1040" w:rsidP="00FF1040">
      <w:pPr>
        <w:pStyle w:val="ListParagraph"/>
        <w:numPr>
          <w:ilvl w:val="1"/>
          <w:numId w:val="9"/>
        </w:numPr>
        <w:tabs>
          <w:tab w:val="left" w:pos="1320"/>
          <w:tab w:val="left" w:pos="3390"/>
        </w:tabs>
        <w:spacing w:after="0" w:line="360" w:lineRule="auto"/>
        <w:rPr>
          <w:rFonts w:ascii="Verdana" w:hAnsi="Verdana"/>
          <w:b/>
          <w:noProof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t>Extract file</w:t>
      </w:r>
      <w:r w:rsidRPr="00FF1040">
        <w:rPr>
          <w:rFonts w:ascii="Verdana" w:hAnsi="Verdana"/>
          <w:noProof/>
          <w:sz w:val="18"/>
          <w:szCs w:val="18"/>
        </w:rPr>
        <w:t>.</w:t>
      </w:r>
    </w:p>
    <w:p w:rsidR="00FF1040" w:rsidRPr="00460C44" w:rsidRDefault="00FF1040" w:rsidP="00FF1040">
      <w:pPr>
        <w:tabs>
          <w:tab w:val="left" w:pos="1320"/>
        </w:tabs>
        <w:spacing w:after="0" w:line="360" w:lineRule="auto"/>
        <w:ind w:left="720"/>
        <w:rPr>
          <w:rFonts w:ascii="Verdana" w:hAnsi="Verdana"/>
          <w:sz w:val="18"/>
          <w:szCs w:val="18"/>
        </w:rPr>
      </w:pPr>
      <w:r w:rsidRPr="003E0ABB">
        <w:rPr>
          <w:rFonts w:ascii="Verdana" w:hAnsi="Verdana"/>
          <w:noProof/>
          <w:sz w:val="18"/>
          <w:szCs w:val="18"/>
        </w:rPr>
        <w:t xml:space="preserve"># </w:t>
      </w:r>
      <w:r w:rsidRPr="00AB73F3">
        <w:rPr>
          <w:rFonts w:ascii="Verdana" w:hAnsi="Verdana"/>
          <w:b/>
          <w:noProof/>
          <w:sz w:val="18"/>
          <w:szCs w:val="18"/>
        </w:rPr>
        <w:t xml:space="preserve">tar xvpf </w:t>
      </w:r>
      <w:r w:rsidR="00A27F0B">
        <w:rPr>
          <w:rFonts w:ascii="Verdana" w:hAnsi="Verdana"/>
          <w:b/>
          <w:noProof/>
          <w:sz w:val="18"/>
          <w:szCs w:val="18"/>
        </w:rPr>
        <w:t>cm431</w:t>
      </w:r>
      <w:r>
        <w:rPr>
          <w:rFonts w:ascii="Verdana" w:hAnsi="Verdana"/>
          <w:b/>
          <w:noProof/>
          <w:sz w:val="18"/>
          <w:szCs w:val="18"/>
        </w:rPr>
        <w:t>rhelgw_etc</w:t>
      </w:r>
      <w:r w:rsidRPr="00AB73F3">
        <w:rPr>
          <w:rFonts w:ascii="Verdana" w:hAnsi="Verdana"/>
          <w:b/>
          <w:noProof/>
          <w:sz w:val="18"/>
          <w:szCs w:val="18"/>
        </w:rPr>
        <w:t>.tar</w:t>
      </w:r>
    </w:p>
    <w:p w:rsidR="006921D9" w:rsidRDefault="006921D9" w:rsidP="006921D9">
      <w:pPr>
        <w:pStyle w:val="ListParagraph"/>
        <w:numPr>
          <w:ilvl w:val="0"/>
          <w:numId w:val="9"/>
        </w:numPr>
        <w:tabs>
          <w:tab w:val="left" w:pos="1320"/>
        </w:tabs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Inventory Server Upgrade</w:t>
      </w:r>
    </w:p>
    <w:p w:rsidR="006921D9" w:rsidRPr="006921D9" w:rsidRDefault="006921D9" w:rsidP="006921D9">
      <w:pPr>
        <w:tabs>
          <w:tab w:val="left" w:pos="1320"/>
        </w:tabs>
        <w:spacing w:after="0" w:line="360" w:lineRule="auto"/>
        <w:ind w:left="360"/>
        <w:rPr>
          <w:rFonts w:ascii="Verdana" w:hAnsi="Verdana"/>
          <w:noProof/>
          <w:sz w:val="18"/>
          <w:szCs w:val="18"/>
          <w:u w:val="single"/>
        </w:rPr>
      </w:pPr>
      <w:r w:rsidRPr="006921D9">
        <w:rPr>
          <w:rFonts w:ascii="Verdana" w:hAnsi="Verdana"/>
          <w:noProof/>
          <w:sz w:val="18"/>
          <w:szCs w:val="18"/>
          <w:u w:val="single"/>
        </w:rPr>
        <w:t>Perform this step only if the TMR includes a dedicated TIS server managed node.</w:t>
      </w:r>
    </w:p>
    <w:p w:rsidR="006921D9" w:rsidRDefault="006921D9" w:rsidP="006921D9">
      <w:pPr>
        <w:tabs>
          <w:tab w:val="left" w:pos="1320"/>
        </w:tabs>
        <w:spacing w:after="0" w:line="360" w:lineRule="auto"/>
        <w:ind w:left="360"/>
        <w:rPr>
          <w:rFonts w:ascii="Verdana" w:hAnsi="Verdana"/>
          <w:bCs/>
          <w:i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t>This release includes configuration files to u</w:t>
      </w:r>
      <w:r w:rsidRPr="006921D9">
        <w:rPr>
          <w:rFonts w:ascii="Verdana" w:hAnsi="Verdana"/>
          <w:noProof/>
          <w:sz w:val="18"/>
          <w:szCs w:val="18"/>
        </w:rPr>
        <w:t>pgrade Tivoli Inventory Server to CM43</w:t>
      </w:r>
      <w:r>
        <w:rPr>
          <w:rFonts w:ascii="Verdana" w:hAnsi="Verdana"/>
          <w:noProof/>
          <w:sz w:val="18"/>
          <w:szCs w:val="18"/>
        </w:rPr>
        <w:t>1</w:t>
      </w:r>
      <w:r w:rsidRPr="006921D9">
        <w:rPr>
          <w:rFonts w:ascii="Verdana" w:hAnsi="Verdana"/>
          <w:noProof/>
          <w:sz w:val="18"/>
          <w:szCs w:val="18"/>
        </w:rPr>
        <w:t xml:space="preserve">.  Substitute actual TIS managed node label for </w:t>
      </w:r>
      <w:r w:rsidRPr="006921D9">
        <w:rPr>
          <w:rFonts w:ascii="Verdana" w:hAnsi="Verdana"/>
          <w:bCs/>
          <w:i/>
          <w:sz w:val="18"/>
          <w:szCs w:val="18"/>
        </w:rPr>
        <w:t>&lt;TIS_ManagedNode&gt;.</w:t>
      </w:r>
    </w:p>
    <w:p w:rsidR="006921D9" w:rsidRPr="006921D9" w:rsidRDefault="006921D9" w:rsidP="006921D9">
      <w:pPr>
        <w:pStyle w:val="ListParagraph"/>
        <w:numPr>
          <w:ilvl w:val="1"/>
          <w:numId w:val="9"/>
        </w:numPr>
        <w:tabs>
          <w:tab w:val="left" w:pos="1320"/>
        </w:tabs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Upgraded TIS server products to CM431.</w:t>
      </w:r>
    </w:p>
    <w:p w:rsidR="006921D9" w:rsidRDefault="006921D9" w:rsidP="00FF1040">
      <w:pPr>
        <w:tabs>
          <w:tab w:val="left" w:pos="1320"/>
        </w:tabs>
        <w:spacing w:after="0" w:line="360" w:lineRule="auto"/>
        <w:ind w:left="774"/>
        <w:rPr>
          <w:rFonts w:ascii="Verdana" w:hAnsi="Verdana"/>
          <w:b/>
          <w:bCs/>
          <w:i/>
          <w:sz w:val="18"/>
          <w:szCs w:val="18"/>
        </w:rPr>
      </w:pPr>
      <w:r w:rsidRPr="00525900">
        <w:rPr>
          <w:rFonts w:ascii="Verdana" w:hAnsi="Verdana"/>
          <w:bCs/>
          <w:sz w:val="18"/>
          <w:szCs w:val="18"/>
        </w:rPr>
        <w:t xml:space="preserve"># </w:t>
      </w:r>
      <w:r w:rsidRPr="006921D9">
        <w:rPr>
          <w:rFonts w:ascii="Verdana" w:hAnsi="Verdana"/>
          <w:b/>
          <w:bCs/>
          <w:sz w:val="18"/>
          <w:szCs w:val="18"/>
        </w:rPr>
        <w:t>$ultes/r</w:t>
      </w:r>
      <w:r>
        <w:rPr>
          <w:rFonts w:ascii="Verdana" w:hAnsi="Verdana"/>
          <w:b/>
          <w:bCs/>
          <w:sz w:val="18"/>
          <w:szCs w:val="18"/>
        </w:rPr>
        <w:t>eload-mn -c $ultec/inst/cm431-tis</w:t>
      </w:r>
      <w:r w:rsidRPr="006921D9">
        <w:rPr>
          <w:rFonts w:ascii="Verdana" w:hAnsi="Verdana"/>
          <w:b/>
          <w:bCs/>
          <w:sz w:val="18"/>
          <w:szCs w:val="18"/>
        </w:rPr>
        <w:t xml:space="preserve">-upgd.cfg </w:t>
      </w:r>
      <w:r w:rsidRPr="006921D9">
        <w:rPr>
          <w:rFonts w:ascii="Verdana" w:hAnsi="Verdana"/>
          <w:b/>
          <w:bCs/>
          <w:i/>
          <w:sz w:val="18"/>
          <w:szCs w:val="18"/>
        </w:rPr>
        <w:t>&lt;TIS_ManagedNode&gt;</w:t>
      </w:r>
      <w:r w:rsidRPr="006921D9">
        <w:rPr>
          <w:rFonts w:ascii="Verdana" w:hAnsi="Verdana"/>
          <w:b/>
          <w:bCs/>
          <w:sz w:val="18"/>
          <w:szCs w:val="18"/>
        </w:rPr>
        <w:t xml:space="preserve"> 2&gt;&amp;1 | tee reload-mn.</w:t>
      </w:r>
      <w:r w:rsidRPr="006921D9">
        <w:rPr>
          <w:rFonts w:ascii="Verdana" w:hAnsi="Verdana"/>
          <w:b/>
          <w:bCs/>
          <w:i/>
          <w:sz w:val="18"/>
          <w:szCs w:val="18"/>
        </w:rPr>
        <w:t>&lt;TIS_ManagedNode&gt;</w:t>
      </w:r>
    </w:p>
    <w:p w:rsidR="006921D9" w:rsidRPr="006921D9" w:rsidRDefault="006921D9" w:rsidP="006921D9">
      <w:pPr>
        <w:pStyle w:val="ListParagraph"/>
        <w:numPr>
          <w:ilvl w:val="1"/>
          <w:numId w:val="9"/>
        </w:numPr>
        <w:tabs>
          <w:tab w:val="left" w:pos="1320"/>
        </w:tabs>
        <w:spacing w:after="0" w:line="360" w:lineRule="auto"/>
        <w:rPr>
          <w:rFonts w:ascii="Verdana" w:hAnsi="Verdana"/>
          <w:noProof/>
          <w:sz w:val="18"/>
          <w:szCs w:val="18"/>
        </w:rPr>
      </w:pPr>
      <w:r w:rsidRPr="006921D9">
        <w:rPr>
          <w:rFonts w:ascii="Verdana" w:hAnsi="Verdana"/>
          <w:bCs/>
          <w:sz w:val="18"/>
          <w:szCs w:val="18"/>
        </w:rPr>
        <w:t>Enter</w:t>
      </w:r>
      <w:r>
        <w:rPr>
          <w:rFonts w:ascii="Verdana" w:hAnsi="Verdana"/>
          <w:bCs/>
          <w:sz w:val="18"/>
          <w:szCs w:val="18"/>
        </w:rPr>
        <w:t xml:space="preserve"> "yes" to continue.</w:t>
      </w:r>
    </w:p>
    <w:p w:rsidR="006921D9" w:rsidRDefault="006921D9" w:rsidP="00CD5E21">
      <w:pPr>
        <w:tabs>
          <w:tab w:val="left" w:pos="1320"/>
        </w:tabs>
        <w:spacing w:after="0" w:line="360" w:lineRule="auto"/>
        <w:ind w:left="720"/>
        <w:rPr>
          <w:rFonts w:ascii="Verdana" w:hAnsi="Verdana"/>
          <w:noProof/>
          <w:sz w:val="18"/>
          <w:szCs w:val="18"/>
        </w:rPr>
      </w:pPr>
      <w:r w:rsidRPr="006921D9">
        <w:rPr>
          <w:rFonts w:ascii="Verdana" w:hAnsi="Verdana"/>
          <w:noProof/>
          <w:sz w:val="18"/>
          <w:szCs w:val="18"/>
        </w:rPr>
        <w:t xml:space="preserve">Continue? (yes/no) </w:t>
      </w:r>
      <w:r w:rsidRPr="006921D9">
        <w:rPr>
          <w:rFonts w:ascii="Verdana" w:hAnsi="Verdana"/>
          <w:b/>
          <w:noProof/>
          <w:sz w:val="18"/>
          <w:szCs w:val="18"/>
        </w:rPr>
        <w:t>yes</w:t>
      </w:r>
    </w:p>
    <w:p w:rsidR="006921D9" w:rsidRDefault="00CD5E21" w:rsidP="00CD5E21">
      <w:pPr>
        <w:pStyle w:val="ListParagraph"/>
        <w:numPr>
          <w:ilvl w:val="0"/>
          <w:numId w:val="9"/>
        </w:numPr>
        <w:tabs>
          <w:tab w:val="left" w:pos="1320"/>
        </w:tabs>
        <w:spacing w:after="0" w:line="360" w:lineRule="auto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>Create RHEL gateway (OPTIONAL).</w:t>
      </w:r>
    </w:p>
    <w:p w:rsidR="00CD5E21" w:rsidRPr="00CD5E21" w:rsidRDefault="00CD5E21" w:rsidP="00CD5E21">
      <w:pPr>
        <w:tabs>
          <w:tab w:val="left" w:pos="1320"/>
        </w:tabs>
        <w:spacing w:after="0" w:line="360" w:lineRule="auto"/>
        <w:ind w:left="360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>This release provides for creation of Tivoli gateway managed nodes on RHEL servers.  If desired, create a managed node and gateway on a RHEL server.  This step is optional.</w:t>
      </w:r>
    </w:p>
    <w:p w:rsidR="006921D9" w:rsidRDefault="006921D9" w:rsidP="006921D9">
      <w:pPr>
        <w:pStyle w:val="ListParagraph"/>
        <w:spacing w:after="0" w:line="360" w:lineRule="auto"/>
        <w:ind w:left="360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 xml:space="preserve">On TMR Server as user </w:t>
      </w:r>
      <w:r w:rsidRPr="00444F60">
        <w:rPr>
          <w:rStyle w:val="PlaceholderText"/>
          <w:rFonts w:ascii="Verdana" w:hAnsi="Verdana"/>
          <w:color w:val="auto"/>
          <w:sz w:val="18"/>
          <w:szCs w:val="18"/>
          <w:u w:val="single"/>
        </w:rPr>
        <w:t>root</w:t>
      </w:r>
      <w:r>
        <w:rPr>
          <w:rStyle w:val="PlaceholderText"/>
          <w:rFonts w:ascii="Verdana" w:hAnsi="Verdana"/>
          <w:color w:val="auto"/>
          <w:sz w:val="18"/>
          <w:szCs w:val="18"/>
        </w:rPr>
        <w:t>, create Tivoli managed node and gateway on RHEL server.</w:t>
      </w:r>
    </w:p>
    <w:p w:rsidR="006921D9" w:rsidRDefault="006921D9" w:rsidP="006921D9">
      <w:pPr>
        <w:pStyle w:val="ListParagraph"/>
        <w:numPr>
          <w:ilvl w:val="1"/>
          <w:numId w:val="5"/>
        </w:numPr>
        <w:spacing w:after="0" w:line="360" w:lineRule="auto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 xml:space="preserve">Perform initial SSH connection to RHEL server as user root.  Substitute actual FQDN for the RHEL server in place of </w:t>
      </w:r>
      <w:r w:rsidRPr="00444F60">
        <w:rPr>
          <w:i/>
        </w:rPr>
        <w:t>&lt;RHEL_FQDN&gt;</w:t>
      </w:r>
      <w:r>
        <w:t>.</w:t>
      </w:r>
    </w:p>
    <w:p w:rsidR="006921D9" w:rsidRPr="00444F60" w:rsidRDefault="006921D9" w:rsidP="006921D9">
      <w:pPr>
        <w:spacing w:after="0" w:line="360" w:lineRule="auto"/>
        <w:ind w:left="720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 xml:space="preserve"># </w:t>
      </w:r>
      <w:r w:rsidRPr="00F02AD5">
        <w:rPr>
          <w:rStyle w:val="PlaceholderText"/>
          <w:rFonts w:ascii="Verdana" w:hAnsi="Verdana"/>
          <w:b/>
          <w:color w:val="auto"/>
          <w:sz w:val="18"/>
          <w:szCs w:val="18"/>
        </w:rPr>
        <w:t>ssh root@</w:t>
      </w:r>
      <w:r w:rsidRPr="00F02AD5">
        <w:rPr>
          <w:b/>
          <w:i/>
        </w:rPr>
        <w:t>&lt;RHEL_FQDN&gt;</w:t>
      </w:r>
    </w:p>
    <w:p w:rsidR="006921D9" w:rsidRDefault="006921D9" w:rsidP="006921D9">
      <w:pPr>
        <w:pStyle w:val="ListParagraph"/>
        <w:numPr>
          <w:ilvl w:val="1"/>
          <w:numId w:val="5"/>
        </w:numPr>
        <w:spacing w:after="0" w:line="360" w:lineRule="auto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>At the prompt enter "yes" to store the hosts RSA key in the local known_hosts file.</w:t>
      </w:r>
    </w:p>
    <w:p w:rsidR="006921D9" w:rsidRPr="00444F60" w:rsidRDefault="006921D9" w:rsidP="006921D9">
      <w:pPr>
        <w:spacing w:after="0" w:line="360" w:lineRule="auto"/>
        <w:ind w:left="720"/>
        <w:rPr>
          <w:rStyle w:val="PlaceholderText"/>
          <w:rFonts w:ascii="Verdana" w:hAnsi="Verdana"/>
          <w:color w:val="auto"/>
          <w:sz w:val="18"/>
          <w:szCs w:val="18"/>
        </w:rPr>
      </w:pPr>
      <w:r w:rsidRPr="00444F60">
        <w:rPr>
          <w:rStyle w:val="PlaceholderText"/>
          <w:rFonts w:ascii="Verdana" w:hAnsi="Verdana"/>
          <w:color w:val="auto"/>
          <w:sz w:val="18"/>
          <w:szCs w:val="18"/>
        </w:rPr>
        <w:t>Are you sure you want to continue connecting (yes/no)?</w:t>
      </w:r>
      <w:r w:rsidRPr="00444F60">
        <w:rPr>
          <w:rStyle w:val="PlaceholderText"/>
          <w:rFonts w:ascii="Verdana" w:hAnsi="Verdana"/>
          <w:b/>
          <w:color w:val="auto"/>
          <w:sz w:val="18"/>
          <w:szCs w:val="18"/>
        </w:rPr>
        <w:t xml:space="preserve"> yes</w:t>
      </w:r>
    </w:p>
    <w:p w:rsidR="006921D9" w:rsidRDefault="006921D9" w:rsidP="006921D9">
      <w:pPr>
        <w:pStyle w:val="ListParagraph"/>
        <w:numPr>
          <w:ilvl w:val="1"/>
          <w:numId w:val="5"/>
        </w:numPr>
        <w:spacing w:after="0" w:line="360" w:lineRule="auto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>Disconnect from the remote RHEL server once the connection has been successfully established.</w:t>
      </w:r>
    </w:p>
    <w:p w:rsidR="006921D9" w:rsidRDefault="006921D9" w:rsidP="006921D9">
      <w:pPr>
        <w:pStyle w:val="ListParagraph"/>
        <w:spacing w:after="0" w:line="360" w:lineRule="auto"/>
        <w:ind w:left="792"/>
        <w:rPr>
          <w:rStyle w:val="PlaceholderText"/>
          <w:rFonts w:ascii="Verdana" w:hAnsi="Verdana"/>
          <w:b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 xml:space="preserve">[root@RHELserver ~]# </w:t>
      </w:r>
      <w:r w:rsidRPr="006F79DB">
        <w:rPr>
          <w:rStyle w:val="PlaceholderText"/>
          <w:rFonts w:ascii="Verdana" w:hAnsi="Verdana"/>
          <w:b/>
          <w:color w:val="auto"/>
          <w:sz w:val="18"/>
          <w:szCs w:val="18"/>
        </w:rPr>
        <w:t>exit</w:t>
      </w:r>
    </w:p>
    <w:p w:rsidR="006921D9" w:rsidRDefault="006921D9" w:rsidP="006921D9">
      <w:pPr>
        <w:pStyle w:val="ListParagraph"/>
        <w:numPr>
          <w:ilvl w:val="1"/>
          <w:numId w:val="5"/>
        </w:numPr>
        <w:spacing w:after="0" w:line="360" w:lineRule="auto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>Back on TMR server, change to directory</w:t>
      </w:r>
      <w:r w:rsidRPr="007D39F2">
        <w:rPr>
          <w:rStyle w:val="PlaceholderText"/>
          <w:rFonts w:ascii="Verdana" w:hAnsi="Verdana"/>
          <w:color w:val="auto"/>
          <w:sz w:val="18"/>
          <w:szCs w:val="18"/>
        </w:rPr>
        <w:t xml:space="preserve"> /usr/local/Tivoli/etc/script</w:t>
      </w:r>
      <w:r>
        <w:rPr>
          <w:rStyle w:val="PlaceholderText"/>
          <w:rFonts w:ascii="Verdana" w:hAnsi="Verdana"/>
          <w:color w:val="auto"/>
          <w:sz w:val="18"/>
          <w:szCs w:val="18"/>
        </w:rPr>
        <w:t>.</w:t>
      </w:r>
    </w:p>
    <w:p w:rsidR="006921D9" w:rsidRPr="007D39F2" w:rsidRDefault="006921D9" w:rsidP="006921D9">
      <w:pPr>
        <w:spacing w:after="0" w:line="360" w:lineRule="auto"/>
        <w:ind w:left="720"/>
        <w:rPr>
          <w:rStyle w:val="PlaceholderText"/>
          <w:rFonts w:ascii="Verdana" w:hAnsi="Verdana"/>
          <w:b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>#</w:t>
      </w:r>
      <w:r w:rsidRPr="007D39F2">
        <w:rPr>
          <w:rStyle w:val="PlaceholderText"/>
          <w:rFonts w:ascii="Verdana" w:hAnsi="Verdana"/>
          <w:b/>
          <w:color w:val="auto"/>
          <w:sz w:val="18"/>
          <w:szCs w:val="18"/>
        </w:rPr>
        <w:t xml:space="preserve"> cd /usr/local/Tivoli/etc/script</w:t>
      </w:r>
    </w:p>
    <w:p w:rsidR="006921D9" w:rsidRDefault="009C2EE6" w:rsidP="006921D9">
      <w:pPr>
        <w:pStyle w:val="ListParagraph"/>
        <w:numPr>
          <w:ilvl w:val="1"/>
          <w:numId w:val="5"/>
        </w:numPr>
        <w:spacing w:after="0" w:line="360" w:lineRule="auto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>On the TMR server, r</w:t>
      </w:r>
      <w:r w:rsidR="006921D9">
        <w:rPr>
          <w:rStyle w:val="PlaceholderText"/>
          <w:rFonts w:ascii="Verdana" w:hAnsi="Verdana"/>
          <w:color w:val="auto"/>
          <w:sz w:val="18"/>
          <w:szCs w:val="18"/>
        </w:rPr>
        <w:t>un the managed node gateway installation program (inst-m</w:t>
      </w:r>
      <w:r>
        <w:rPr>
          <w:rStyle w:val="PlaceholderText"/>
          <w:rFonts w:ascii="Verdana" w:hAnsi="Verdana"/>
          <w:color w:val="auto"/>
          <w:sz w:val="18"/>
          <w:szCs w:val="18"/>
        </w:rPr>
        <w:t>n-rhel).  Substitute the managed node's actual RHEL system</w:t>
      </w:r>
      <w:r w:rsidR="006921D9">
        <w:rPr>
          <w:rStyle w:val="PlaceholderText"/>
          <w:rFonts w:ascii="Verdana" w:hAnsi="Verdana"/>
          <w:color w:val="auto"/>
          <w:sz w:val="18"/>
          <w:szCs w:val="18"/>
        </w:rPr>
        <w:t xml:space="preserve"> root user password for </w:t>
      </w:r>
      <w:r w:rsidR="006921D9" w:rsidRPr="007D39F2">
        <w:rPr>
          <w:rStyle w:val="PlaceholderText"/>
          <w:rFonts w:ascii="Verdana" w:hAnsi="Verdana"/>
          <w:i/>
          <w:color w:val="auto"/>
          <w:sz w:val="18"/>
          <w:szCs w:val="18"/>
        </w:rPr>
        <w:t>&lt;password&gt;</w:t>
      </w:r>
      <w:r w:rsidR="006921D9">
        <w:rPr>
          <w:rStyle w:val="PlaceholderText"/>
          <w:rFonts w:ascii="Verdana" w:hAnsi="Verdana"/>
          <w:color w:val="auto"/>
          <w:sz w:val="18"/>
          <w:szCs w:val="18"/>
        </w:rPr>
        <w:t xml:space="preserve">,  actual RHEL server fully qualified domain name for </w:t>
      </w:r>
      <w:r w:rsidR="006921D9" w:rsidRPr="007D39F2">
        <w:rPr>
          <w:rStyle w:val="PlaceholderText"/>
          <w:rFonts w:ascii="Verdana" w:hAnsi="Verdana"/>
          <w:i/>
          <w:color w:val="auto"/>
          <w:sz w:val="18"/>
          <w:szCs w:val="18"/>
        </w:rPr>
        <w:t>slmcigw001.mci.fs.fed.us</w:t>
      </w:r>
      <w:r w:rsidR="006921D9">
        <w:rPr>
          <w:rStyle w:val="PlaceholderText"/>
          <w:rFonts w:ascii="Verdana" w:hAnsi="Verdana"/>
          <w:color w:val="auto"/>
          <w:sz w:val="18"/>
          <w:szCs w:val="18"/>
        </w:rPr>
        <w:t xml:space="preserve">, and desired gateway label for </w:t>
      </w:r>
      <w:r w:rsidR="006921D9" w:rsidRPr="007D39F2">
        <w:rPr>
          <w:rStyle w:val="PlaceholderText"/>
          <w:rFonts w:ascii="Verdana" w:hAnsi="Verdana"/>
          <w:i/>
          <w:color w:val="auto"/>
          <w:sz w:val="18"/>
          <w:szCs w:val="18"/>
        </w:rPr>
        <w:t>slmcigw001-gw</w:t>
      </w:r>
      <w:r w:rsidR="006921D9">
        <w:rPr>
          <w:rStyle w:val="PlaceholderText"/>
          <w:rFonts w:ascii="Verdana" w:hAnsi="Verdana"/>
          <w:color w:val="auto"/>
          <w:sz w:val="18"/>
          <w:szCs w:val="18"/>
        </w:rPr>
        <w:t>.</w:t>
      </w:r>
      <w:r w:rsidR="00525900">
        <w:rPr>
          <w:rStyle w:val="PlaceholderText"/>
          <w:rFonts w:ascii="Verdana" w:hAnsi="Verdana"/>
          <w:color w:val="auto"/>
          <w:sz w:val="18"/>
          <w:szCs w:val="18"/>
        </w:rPr>
        <w:t xml:space="preserve">  These values are provided as an example of the gateway naming convention.</w:t>
      </w:r>
    </w:p>
    <w:p w:rsidR="009C2EE6" w:rsidRDefault="009C2EE6" w:rsidP="009C2EE6">
      <w:pPr>
        <w:pStyle w:val="ListParagraph"/>
        <w:spacing w:after="0" w:line="360" w:lineRule="auto"/>
        <w:ind w:left="792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 xml:space="preserve"># </w:t>
      </w:r>
      <w:r w:rsidRPr="00EB6BA2">
        <w:rPr>
          <w:rStyle w:val="PlaceholderText"/>
          <w:rFonts w:ascii="Verdana" w:hAnsi="Verdana"/>
          <w:b/>
          <w:color w:val="auto"/>
          <w:sz w:val="18"/>
          <w:szCs w:val="18"/>
        </w:rPr>
        <w:t xml:space="preserve">./inst-mn-rhel -p </w:t>
      </w:r>
      <w:r w:rsidRPr="00EB6BA2">
        <w:rPr>
          <w:rStyle w:val="PlaceholderText"/>
          <w:rFonts w:ascii="Verdana" w:hAnsi="Verdana"/>
          <w:b/>
          <w:i/>
          <w:color w:val="auto"/>
          <w:sz w:val="18"/>
          <w:szCs w:val="18"/>
        </w:rPr>
        <w:t>&lt;password&gt;</w:t>
      </w:r>
      <w:r w:rsidRPr="00EB6BA2">
        <w:rPr>
          <w:rStyle w:val="PlaceholderText"/>
          <w:rFonts w:ascii="Verdana" w:hAnsi="Verdana"/>
          <w:b/>
          <w:color w:val="auto"/>
          <w:sz w:val="18"/>
          <w:szCs w:val="18"/>
        </w:rPr>
        <w:t xml:space="preserve"> </w:t>
      </w:r>
      <w:r w:rsidRPr="00EB6BA2">
        <w:rPr>
          <w:rStyle w:val="PlaceholderText"/>
          <w:rFonts w:ascii="Verdana" w:hAnsi="Verdana"/>
          <w:b/>
          <w:i/>
          <w:color w:val="auto"/>
          <w:sz w:val="18"/>
          <w:szCs w:val="18"/>
        </w:rPr>
        <w:t>slmcigw001.mci.fs.fed.us</w:t>
      </w:r>
      <w:r w:rsidRPr="00EB6BA2">
        <w:rPr>
          <w:rStyle w:val="PlaceholderText"/>
          <w:rFonts w:ascii="Verdana" w:hAnsi="Verdana"/>
          <w:b/>
          <w:color w:val="auto"/>
          <w:sz w:val="18"/>
          <w:szCs w:val="18"/>
        </w:rPr>
        <w:t xml:space="preserve"> </w:t>
      </w:r>
      <w:r w:rsidRPr="00EB6BA2">
        <w:rPr>
          <w:rStyle w:val="PlaceholderText"/>
          <w:rFonts w:ascii="Verdana" w:hAnsi="Verdana"/>
          <w:b/>
          <w:i/>
          <w:color w:val="auto"/>
          <w:sz w:val="18"/>
          <w:szCs w:val="18"/>
        </w:rPr>
        <w:t>slmcigw001-gw</w:t>
      </w:r>
    </w:p>
    <w:p w:rsidR="009C2EE6" w:rsidRDefault="009C2EE6" w:rsidP="006921D9">
      <w:pPr>
        <w:pStyle w:val="ListParagraph"/>
        <w:numPr>
          <w:ilvl w:val="1"/>
          <w:numId w:val="5"/>
        </w:numPr>
        <w:spacing w:after="0" w:line="360" w:lineRule="auto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 xml:space="preserve">On the </w:t>
      </w:r>
      <w:r w:rsidRPr="009C2EE6">
        <w:rPr>
          <w:rStyle w:val="PlaceholderText"/>
          <w:rFonts w:ascii="Verdana" w:hAnsi="Verdana"/>
          <w:color w:val="auto"/>
          <w:sz w:val="18"/>
          <w:szCs w:val="18"/>
          <w:u w:val="single"/>
        </w:rPr>
        <w:t>managed node</w:t>
      </w:r>
      <w:r>
        <w:rPr>
          <w:rStyle w:val="PlaceholderText"/>
          <w:rFonts w:ascii="Verdana" w:hAnsi="Verdana"/>
          <w:color w:val="auto"/>
          <w:sz w:val="18"/>
          <w:szCs w:val="18"/>
        </w:rPr>
        <w:t xml:space="preserve"> server, as user root, restart the xinet daemon.  This allows the oserv to be restarted from the TMR server.</w:t>
      </w:r>
    </w:p>
    <w:p w:rsidR="009C2EE6" w:rsidRPr="009C2EE6" w:rsidRDefault="009C2EE6" w:rsidP="009C2EE6">
      <w:pPr>
        <w:spacing w:after="0" w:line="360" w:lineRule="auto"/>
        <w:ind w:left="720"/>
        <w:rPr>
          <w:rStyle w:val="PlaceholderText"/>
          <w:rFonts w:ascii="Verdana" w:hAnsi="Verdana"/>
          <w:b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 xml:space="preserve"># </w:t>
      </w:r>
      <w:r w:rsidRPr="009C2EE6">
        <w:rPr>
          <w:rStyle w:val="PlaceholderText"/>
          <w:rFonts w:ascii="Verdana" w:hAnsi="Verdana"/>
          <w:b/>
          <w:color w:val="auto"/>
          <w:sz w:val="18"/>
          <w:szCs w:val="18"/>
        </w:rPr>
        <w:t>service xinetd restart</w:t>
      </w:r>
    </w:p>
    <w:p w:rsidR="009C2EE6" w:rsidRDefault="009C2EE6" w:rsidP="009C2EE6">
      <w:pPr>
        <w:pStyle w:val="ListParagraph"/>
        <w:spacing w:after="0" w:line="360" w:lineRule="auto"/>
        <w:ind w:left="792"/>
        <w:rPr>
          <w:rStyle w:val="PlaceholderText"/>
          <w:rFonts w:ascii="Verdana" w:hAnsi="Verdana"/>
          <w:color w:val="auto"/>
          <w:sz w:val="18"/>
          <w:szCs w:val="18"/>
        </w:rPr>
      </w:pPr>
    </w:p>
    <w:p w:rsidR="009C2EE6" w:rsidRDefault="009C2EE6" w:rsidP="009C2EE6">
      <w:pPr>
        <w:pStyle w:val="ListParagraph"/>
        <w:spacing w:after="0" w:line="360" w:lineRule="auto"/>
        <w:ind w:left="0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 xml:space="preserve">Note: Tivoli framework managed nodes behind a NAT network will not have gateway communication.  See IBM Technote </w:t>
      </w:r>
      <w:r w:rsidRPr="009C2EE6">
        <w:rPr>
          <w:rStyle w:val="PlaceholderText"/>
          <w:rFonts w:ascii="Verdana" w:hAnsi="Verdana"/>
          <w:color w:val="auto"/>
          <w:sz w:val="18"/>
          <w:szCs w:val="18"/>
        </w:rPr>
        <w:t>1252849</w:t>
      </w:r>
      <w:r w:rsidR="005E32D1">
        <w:rPr>
          <w:rStyle w:val="PlaceholderText"/>
          <w:rFonts w:ascii="Verdana" w:hAnsi="Verdana"/>
          <w:color w:val="auto"/>
          <w:sz w:val="18"/>
          <w:szCs w:val="18"/>
        </w:rPr>
        <w:t xml:space="preserve"> if any managed nodes are behind a NAT network.</w:t>
      </w:r>
    </w:p>
    <w:p w:rsidR="009C2EE6" w:rsidRPr="009C2EE6" w:rsidRDefault="009C2EE6" w:rsidP="009C2EE6">
      <w:pPr>
        <w:spacing w:after="0" w:line="360" w:lineRule="auto"/>
        <w:ind w:left="720"/>
        <w:rPr>
          <w:rStyle w:val="PlaceholderText"/>
          <w:rFonts w:ascii="Verdana" w:hAnsi="Verdana"/>
          <w:b/>
          <w:i/>
          <w:color w:val="auto"/>
          <w:sz w:val="18"/>
          <w:szCs w:val="18"/>
        </w:rPr>
      </w:pPr>
    </w:p>
    <w:p w:rsidR="006921D9" w:rsidRDefault="006921D9" w:rsidP="00FF1040">
      <w:pPr>
        <w:tabs>
          <w:tab w:val="left" w:pos="1320"/>
        </w:tabs>
        <w:spacing w:after="0" w:line="360" w:lineRule="auto"/>
        <w:ind w:left="774"/>
        <w:rPr>
          <w:rFonts w:ascii="Verdana" w:hAnsi="Verdana"/>
          <w:b/>
          <w:noProof/>
          <w:sz w:val="18"/>
          <w:szCs w:val="18"/>
        </w:rPr>
      </w:pPr>
    </w:p>
    <w:p w:rsidR="0074431C" w:rsidRPr="00AB73F3" w:rsidRDefault="0074431C" w:rsidP="0074431C">
      <w:pPr>
        <w:pStyle w:val="H1b"/>
        <w:spacing w:after="0" w:line="360" w:lineRule="auto"/>
        <w:rPr>
          <w:rFonts w:ascii="Verdana" w:hAnsi="Verdana"/>
          <w:sz w:val="18"/>
          <w:szCs w:val="18"/>
        </w:rPr>
      </w:pPr>
      <w:r w:rsidRPr="00AB73F3">
        <w:rPr>
          <w:rFonts w:ascii="Verdana" w:hAnsi="Verdana"/>
          <w:sz w:val="18"/>
          <w:szCs w:val="18"/>
        </w:rPr>
        <w:t>SECTION II: Tivoli Install Instructions</w:t>
      </w:r>
    </w:p>
    <w:p w:rsidR="0074431C" w:rsidRPr="00AB73F3" w:rsidRDefault="0074431C" w:rsidP="00F02AD5">
      <w:pPr>
        <w:pStyle w:val="ListParagraph"/>
        <w:spacing w:after="0" w:line="360" w:lineRule="auto"/>
        <w:ind w:left="0"/>
        <w:rPr>
          <w:rFonts w:ascii="Verdana" w:hAnsi="Verdana"/>
          <w:sz w:val="18"/>
          <w:szCs w:val="18"/>
        </w:rPr>
      </w:pPr>
      <w:r w:rsidRPr="00AB73F3">
        <w:rPr>
          <w:rStyle w:val="PlaceholderText"/>
          <w:rFonts w:ascii="Verdana" w:hAnsi="Verdana"/>
          <w:color w:val="auto"/>
          <w:sz w:val="18"/>
          <w:szCs w:val="18"/>
        </w:rPr>
        <w:t>There are no Tivoli Install instructions for this RN</w:t>
      </w:r>
    </w:p>
    <w:p w:rsidR="0074431C" w:rsidRPr="00AB73F3" w:rsidRDefault="0074431C" w:rsidP="0074431C">
      <w:pPr>
        <w:spacing w:after="0" w:line="360" w:lineRule="auto"/>
        <w:rPr>
          <w:rFonts w:ascii="Verdana" w:hAnsi="Verdana"/>
          <w:b/>
          <w:sz w:val="18"/>
          <w:szCs w:val="18"/>
        </w:rPr>
      </w:pPr>
    </w:p>
    <w:p w:rsidR="0074431C" w:rsidRPr="00AB73F3" w:rsidRDefault="0074431C" w:rsidP="0074431C">
      <w:pPr>
        <w:pStyle w:val="H1b"/>
        <w:spacing w:after="0" w:line="360" w:lineRule="auto"/>
        <w:rPr>
          <w:rFonts w:ascii="Verdana" w:hAnsi="Verdana"/>
          <w:sz w:val="18"/>
          <w:szCs w:val="18"/>
        </w:rPr>
      </w:pPr>
      <w:bookmarkStart w:id="6" w:name="VALIDATION_STEPS"/>
      <w:bookmarkEnd w:id="6"/>
      <w:r w:rsidRPr="00AB73F3">
        <w:rPr>
          <w:rFonts w:ascii="Verdana" w:hAnsi="Verdana"/>
          <w:sz w:val="18"/>
          <w:szCs w:val="18"/>
        </w:rPr>
        <w:t>SECTION III: Validation Steps</w:t>
      </w:r>
    </w:p>
    <w:p w:rsidR="0074431C" w:rsidRPr="00AB73F3" w:rsidRDefault="0074431C" w:rsidP="0074431C">
      <w:pPr>
        <w:pStyle w:val="ListParagraph"/>
        <w:spacing w:after="0" w:line="360" w:lineRule="auto"/>
        <w:ind w:left="0"/>
        <w:rPr>
          <w:rStyle w:val="PlaceholderText"/>
          <w:rFonts w:ascii="Verdana" w:hAnsi="Verdana"/>
          <w:color w:val="auto"/>
          <w:sz w:val="18"/>
          <w:szCs w:val="18"/>
        </w:rPr>
      </w:pPr>
      <w:r w:rsidRPr="00AB73F3">
        <w:rPr>
          <w:rStyle w:val="PlaceholderText"/>
          <w:rFonts w:ascii="Verdana" w:hAnsi="Verdana"/>
          <w:color w:val="auto"/>
          <w:sz w:val="18"/>
          <w:szCs w:val="18"/>
        </w:rPr>
        <w:t xml:space="preserve">Issue the following commands from a unix </w:t>
      </w:r>
      <w:r w:rsidR="00A767A4">
        <w:rPr>
          <w:rStyle w:val="PlaceholderText"/>
          <w:rFonts w:ascii="Verdana" w:hAnsi="Verdana"/>
          <w:color w:val="auto"/>
          <w:sz w:val="18"/>
          <w:szCs w:val="18"/>
        </w:rPr>
        <w:t>shell</w:t>
      </w:r>
      <w:r w:rsidR="00444F60">
        <w:rPr>
          <w:rStyle w:val="PlaceholderText"/>
          <w:rFonts w:ascii="Verdana" w:hAnsi="Verdana"/>
          <w:color w:val="auto"/>
          <w:sz w:val="18"/>
          <w:szCs w:val="18"/>
        </w:rPr>
        <w:t xml:space="preserve"> on TMR server.</w:t>
      </w:r>
    </w:p>
    <w:p w:rsidR="00CD5E21" w:rsidRDefault="00CD5E21" w:rsidP="00F02AD5">
      <w:pPr>
        <w:pStyle w:val="ListParagraph"/>
        <w:numPr>
          <w:ilvl w:val="0"/>
          <w:numId w:val="31"/>
        </w:numPr>
        <w:spacing w:after="0" w:line="360" w:lineRule="auto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>For TMR regions with a dedicated Inventory Server managed nod</w:t>
      </w:r>
      <w:r w:rsidR="00F02AD5">
        <w:rPr>
          <w:rStyle w:val="PlaceholderText"/>
          <w:rFonts w:ascii="Verdana" w:hAnsi="Verdana"/>
          <w:color w:val="auto"/>
          <w:sz w:val="18"/>
          <w:szCs w:val="18"/>
        </w:rPr>
        <w:t>e</w:t>
      </w:r>
      <w:r>
        <w:rPr>
          <w:rStyle w:val="PlaceholderText"/>
          <w:rFonts w:ascii="Verdana" w:hAnsi="Verdana"/>
          <w:color w:val="auto"/>
          <w:sz w:val="18"/>
          <w:szCs w:val="18"/>
        </w:rPr>
        <w:t>.  Verify TIS server upgraded to CM431.</w:t>
      </w:r>
    </w:p>
    <w:p w:rsidR="00F02AD5" w:rsidRDefault="00F02AD5" w:rsidP="00F02AD5">
      <w:pPr>
        <w:pStyle w:val="ListParagraph"/>
        <w:spacing w:after="0" w:line="360" w:lineRule="auto"/>
        <w:ind w:left="360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>Skip this step if the TMR does not have a dedicated Inventory managed node.</w:t>
      </w:r>
    </w:p>
    <w:p w:rsidR="00CD5E21" w:rsidRPr="00CD5E21" w:rsidRDefault="00CD5E21" w:rsidP="00CD5E21">
      <w:pPr>
        <w:spacing w:after="0" w:line="360" w:lineRule="auto"/>
        <w:ind w:left="360"/>
        <w:rPr>
          <w:rStyle w:val="PlaceholderText"/>
          <w:rFonts w:ascii="Verdana" w:hAnsi="Verdana"/>
          <w:b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 xml:space="preserve"># </w:t>
      </w:r>
      <w:r w:rsidRPr="00CD5E21">
        <w:rPr>
          <w:rStyle w:val="PlaceholderText"/>
          <w:rFonts w:ascii="Verdana" w:hAnsi="Verdana"/>
          <w:b/>
          <w:color w:val="auto"/>
          <w:sz w:val="18"/>
          <w:szCs w:val="18"/>
        </w:rPr>
        <w:t>wlsinst -h -s "Inventory Upgrade, Version 4.2.3 to 4.3.1"</w:t>
      </w:r>
    </w:p>
    <w:p w:rsidR="00CD5E21" w:rsidRPr="00CD5E21" w:rsidRDefault="00CD5E21" w:rsidP="00CD5E21">
      <w:pPr>
        <w:spacing w:after="0" w:line="360" w:lineRule="auto"/>
        <w:ind w:left="360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>The TMR and TIS server should be listed.</w:t>
      </w:r>
    </w:p>
    <w:p w:rsidR="007D39F2" w:rsidRPr="00F02AD5" w:rsidRDefault="00AE5110" w:rsidP="00F02AD5">
      <w:pPr>
        <w:pStyle w:val="ListParagraph"/>
        <w:numPr>
          <w:ilvl w:val="0"/>
          <w:numId w:val="31"/>
        </w:numPr>
        <w:spacing w:after="0" w:line="360" w:lineRule="auto"/>
        <w:rPr>
          <w:rStyle w:val="PlaceholderText"/>
          <w:rFonts w:ascii="Verdana" w:hAnsi="Verdana"/>
          <w:color w:val="auto"/>
          <w:sz w:val="18"/>
          <w:szCs w:val="18"/>
        </w:rPr>
      </w:pPr>
      <w:r w:rsidRPr="00F02AD5">
        <w:rPr>
          <w:rStyle w:val="PlaceholderText"/>
          <w:rFonts w:ascii="Verdana" w:hAnsi="Verdana"/>
          <w:color w:val="auto"/>
          <w:sz w:val="18"/>
          <w:szCs w:val="18"/>
        </w:rPr>
        <w:t xml:space="preserve">Verify </w:t>
      </w:r>
      <w:r w:rsidR="00A767A4" w:rsidRPr="00F02AD5">
        <w:rPr>
          <w:rStyle w:val="PlaceholderText"/>
          <w:rFonts w:ascii="Verdana" w:hAnsi="Verdana"/>
          <w:color w:val="auto"/>
          <w:sz w:val="18"/>
          <w:szCs w:val="18"/>
        </w:rPr>
        <w:t xml:space="preserve">RHEL gateway </w:t>
      </w:r>
      <w:r w:rsidR="00CD5E21" w:rsidRPr="00F02AD5">
        <w:rPr>
          <w:rStyle w:val="PlaceholderText"/>
          <w:rFonts w:ascii="Verdana" w:hAnsi="Verdana"/>
          <w:color w:val="auto"/>
          <w:sz w:val="18"/>
          <w:szCs w:val="18"/>
        </w:rPr>
        <w:t>connected</w:t>
      </w:r>
      <w:r w:rsidR="00B44647" w:rsidRPr="00F02AD5">
        <w:rPr>
          <w:rStyle w:val="PlaceholderText"/>
          <w:rFonts w:ascii="Verdana" w:hAnsi="Verdana"/>
          <w:color w:val="auto"/>
          <w:sz w:val="18"/>
          <w:szCs w:val="18"/>
        </w:rPr>
        <w:t>.</w:t>
      </w:r>
      <w:r w:rsidR="00F02AD5" w:rsidRPr="00F02AD5">
        <w:rPr>
          <w:rStyle w:val="PlaceholderText"/>
          <w:rFonts w:ascii="Verdana" w:hAnsi="Verdana"/>
          <w:color w:val="auto"/>
          <w:sz w:val="18"/>
          <w:szCs w:val="18"/>
        </w:rPr>
        <w:t xml:space="preserve">  Substitute actual RHEL server hostname for </w:t>
      </w:r>
      <w:r w:rsidR="00F02AD5" w:rsidRPr="00F02AD5">
        <w:rPr>
          <w:rStyle w:val="PlaceholderText"/>
          <w:rFonts w:ascii="Verdana" w:hAnsi="Verdana"/>
          <w:i/>
          <w:color w:val="auto"/>
          <w:sz w:val="18"/>
          <w:szCs w:val="18"/>
        </w:rPr>
        <w:t>&lt;RHEL_Hostname&gt;</w:t>
      </w:r>
      <w:r w:rsidR="00F02AD5" w:rsidRPr="00F02AD5">
        <w:rPr>
          <w:rStyle w:val="PlaceholderText"/>
          <w:rFonts w:ascii="Verdana" w:hAnsi="Verdana"/>
          <w:color w:val="auto"/>
          <w:sz w:val="18"/>
          <w:szCs w:val="18"/>
        </w:rPr>
        <w:t>.</w:t>
      </w:r>
    </w:p>
    <w:p w:rsidR="00CD5E21" w:rsidRDefault="00CD5E21" w:rsidP="00CD5E21">
      <w:pPr>
        <w:spacing w:after="0" w:line="360" w:lineRule="auto"/>
        <w:ind w:left="360"/>
        <w:rPr>
          <w:rStyle w:val="PlaceholderText"/>
          <w:rFonts w:ascii="Verdana" w:hAnsi="Verdana"/>
          <w:b/>
          <w:i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>#</w:t>
      </w:r>
      <w:r w:rsidRPr="00F02AD5">
        <w:rPr>
          <w:rStyle w:val="PlaceholderText"/>
          <w:rFonts w:ascii="Verdana" w:hAnsi="Verdana"/>
          <w:b/>
          <w:color w:val="auto"/>
          <w:sz w:val="18"/>
          <w:szCs w:val="18"/>
        </w:rPr>
        <w:t xml:space="preserve"> odadmin odlist | grep </w:t>
      </w:r>
      <w:r w:rsidRPr="00F02AD5">
        <w:rPr>
          <w:rStyle w:val="PlaceholderText"/>
          <w:rFonts w:ascii="Verdana" w:hAnsi="Verdana"/>
          <w:b/>
          <w:i/>
          <w:color w:val="auto"/>
          <w:sz w:val="18"/>
          <w:szCs w:val="18"/>
        </w:rPr>
        <w:t>&lt;RHEL_</w:t>
      </w:r>
      <w:r w:rsidR="00F02AD5" w:rsidRPr="00F02AD5">
        <w:rPr>
          <w:rStyle w:val="PlaceholderText"/>
          <w:rFonts w:ascii="Verdana" w:hAnsi="Verdana"/>
          <w:b/>
          <w:i/>
          <w:color w:val="auto"/>
          <w:sz w:val="18"/>
          <w:szCs w:val="18"/>
        </w:rPr>
        <w:t>H</w:t>
      </w:r>
      <w:r w:rsidRPr="00F02AD5">
        <w:rPr>
          <w:rStyle w:val="PlaceholderText"/>
          <w:rFonts w:ascii="Verdana" w:hAnsi="Verdana"/>
          <w:b/>
          <w:i/>
          <w:color w:val="auto"/>
          <w:sz w:val="18"/>
          <w:szCs w:val="18"/>
        </w:rPr>
        <w:t>ostname&gt;</w:t>
      </w:r>
    </w:p>
    <w:p w:rsidR="00F02AD5" w:rsidRPr="00F02AD5" w:rsidRDefault="00F02AD5" w:rsidP="00CD5E21">
      <w:pPr>
        <w:spacing w:after="0" w:line="360" w:lineRule="auto"/>
        <w:ind w:left="360"/>
        <w:rPr>
          <w:rStyle w:val="PlaceholderText"/>
          <w:rFonts w:ascii="Verdana" w:hAnsi="Verdana"/>
          <w:color w:val="auto"/>
          <w:sz w:val="18"/>
          <w:szCs w:val="18"/>
        </w:rPr>
      </w:pPr>
      <w:r>
        <w:rPr>
          <w:rStyle w:val="PlaceholderText"/>
          <w:rFonts w:ascii="Verdana" w:hAnsi="Verdana"/>
          <w:color w:val="auto"/>
          <w:sz w:val="18"/>
          <w:szCs w:val="18"/>
        </w:rPr>
        <w:t>The RHEL server should be listed as a managed node client.  The second column should read "ct-" if the managed node is connected and "-t-" if the managed not is not connected.</w:t>
      </w:r>
    </w:p>
    <w:p w:rsidR="007D39F2" w:rsidRDefault="007D39F2" w:rsidP="007D39F2">
      <w:pPr>
        <w:pStyle w:val="ListParagraph"/>
        <w:spacing w:after="0" w:line="360" w:lineRule="auto"/>
        <w:ind w:left="360"/>
        <w:rPr>
          <w:rFonts w:ascii="Verdana" w:hAnsi="Verdana"/>
          <w:b/>
          <w:sz w:val="18"/>
          <w:szCs w:val="18"/>
        </w:rPr>
      </w:pPr>
    </w:p>
    <w:p w:rsidR="0074431C" w:rsidRPr="00AB73F3" w:rsidRDefault="0074431C" w:rsidP="0074431C">
      <w:pPr>
        <w:pStyle w:val="H1b"/>
        <w:spacing w:after="0" w:line="360" w:lineRule="auto"/>
        <w:rPr>
          <w:rFonts w:ascii="Verdana" w:hAnsi="Verdana"/>
          <w:sz w:val="18"/>
          <w:szCs w:val="18"/>
        </w:rPr>
      </w:pPr>
      <w:bookmarkStart w:id="7" w:name="BACKOUT_INSTRUCTIONS"/>
      <w:bookmarkEnd w:id="7"/>
      <w:r w:rsidRPr="00AB73F3">
        <w:rPr>
          <w:rFonts w:ascii="Verdana" w:hAnsi="Verdana"/>
          <w:sz w:val="18"/>
          <w:szCs w:val="18"/>
        </w:rPr>
        <w:t>SECTION IV: Backout Instructions</w:t>
      </w:r>
    </w:p>
    <w:p w:rsidR="0074431C" w:rsidRPr="00AB73F3" w:rsidRDefault="00555EDC" w:rsidP="0074431C">
      <w:pPr>
        <w:autoSpaceDE w:val="0"/>
        <w:autoSpaceDN w:val="0"/>
        <w:adjustRightInd w:val="0"/>
        <w:spacing w:after="0" w:line="360" w:lineRule="auto"/>
        <w:rPr>
          <w:rFonts w:ascii="Verdana" w:hAnsi="Verdana" w:cs="Palatino-Roman"/>
          <w:sz w:val="18"/>
          <w:szCs w:val="18"/>
        </w:rPr>
      </w:pPr>
      <w:r>
        <w:rPr>
          <w:rFonts w:ascii="Verdana" w:hAnsi="Verdana" w:cs="Palatino-Roman"/>
          <w:sz w:val="18"/>
          <w:szCs w:val="18"/>
        </w:rPr>
        <w:t>Restore original contents of directory /usr/local/Tivoli/etc</w:t>
      </w:r>
      <w:r w:rsidR="00A805B7">
        <w:rPr>
          <w:rFonts w:ascii="Verdana" w:hAnsi="Verdana" w:cs="Palatino-Roman"/>
          <w:sz w:val="18"/>
          <w:szCs w:val="18"/>
        </w:rPr>
        <w:t xml:space="preserve">. </w:t>
      </w:r>
    </w:p>
    <w:p w:rsidR="00E0769E" w:rsidRPr="00555EDC" w:rsidRDefault="00A767A4" w:rsidP="00716C6E">
      <w:pPr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Verdana" w:hAnsi="Verdana" w:cs="Palatino-Roman"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>Logon to TMR</w:t>
      </w:r>
      <w:r w:rsidR="00A805B7" w:rsidRPr="00A805B7">
        <w:rPr>
          <w:rFonts w:ascii="Verdana" w:hAnsi="Verdana"/>
          <w:sz w:val="18"/>
          <w:szCs w:val="18"/>
        </w:rPr>
        <w:t xml:space="preserve"> server as user </w:t>
      </w:r>
      <w:r w:rsidRPr="00A767A4">
        <w:rPr>
          <w:rFonts w:ascii="Verdana" w:hAnsi="Verdana"/>
          <w:sz w:val="18"/>
          <w:szCs w:val="18"/>
          <w:u w:val="single"/>
        </w:rPr>
        <w:t>root</w:t>
      </w:r>
      <w:r w:rsidR="00A805B7" w:rsidRPr="00A805B7">
        <w:rPr>
          <w:rFonts w:ascii="Verdana" w:hAnsi="Verdana"/>
          <w:sz w:val="18"/>
          <w:szCs w:val="18"/>
        </w:rPr>
        <w:t>.</w:t>
      </w:r>
    </w:p>
    <w:p w:rsidR="00555EDC" w:rsidRPr="00555EDC" w:rsidRDefault="00555EDC" w:rsidP="00716C6E">
      <w:pPr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Verdana" w:hAnsi="Verdana" w:cs="Palatino-Roman"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>Change directory to /usr/local/Tivoli.</w:t>
      </w:r>
    </w:p>
    <w:p w:rsidR="00555EDC" w:rsidRPr="00555EDC" w:rsidRDefault="00555EDC" w:rsidP="00555EDC">
      <w:pPr>
        <w:autoSpaceDE w:val="0"/>
        <w:autoSpaceDN w:val="0"/>
        <w:adjustRightInd w:val="0"/>
        <w:spacing w:after="0" w:line="360" w:lineRule="auto"/>
        <w:ind w:left="360"/>
        <w:rPr>
          <w:rFonts w:ascii="Verdana" w:hAnsi="Verdana" w:cs="Palatino-Roman"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# </w:t>
      </w:r>
      <w:r w:rsidRPr="00555EDC">
        <w:rPr>
          <w:rFonts w:ascii="Verdana" w:hAnsi="Verdana"/>
          <w:b/>
          <w:sz w:val="18"/>
          <w:szCs w:val="18"/>
        </w:rPr>
        <w:t>cd /usr/local/Tivoli</w:t>
      </w:r>
    </w:p>
    <w:p w:rsidR="00555EDC" w:rsidRDefault="00555EDC" w:rsidP="00716C6E">
      <w:pPr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Verdana" w:hAnsi="Verdana" w:cs="Palatino-Roman"/>
          <w:bCs/>
          <w:sz w:val="18"/>
          <w:szCs w:val="18"/>
        </w:rPr>
      </w:pPr>
      <w:r>
        <w:rPr>
          <w:rFonts w:ascii="Verdana" w:hAnsi="Verdana" w:cs="Palatino-Roman"/>
          <w:bCs/>
          <w:sz w:val="18"/>
          <w:szCs w:val="18"/>
        </w:rPr>
        <w:t>Extract backup tar file.</w:t>
      </w:r>
    </w:p>
    <w:p w:rsidR="00555EDC" w:rsidRPr="00A767A4" w:rsidRDefault="00555EDC" w:rsidP="00555EDC">
      <w:pPr>
        <w:autoSpaceDE w:val="0"/>
        <w:autoSpaceDN w:val="0"/>
        <w:adjustRightInd w:val="0"/>
        <w:spacing w:after="0" w:line="360" w:lineRule="auto"/>
        <w:ind w:left="360"/>
        <w:rPr>
          <w:rFonts w:ascii="Verdana" w:hAnsi="Verdana" w:cs="Palatino-Roman"/>
          <w:bCs/>
          <w:sz w:val="18"/>
          <w:szCs w:val="18"/>
        </w:rPr>
      </w:pPr>
      <w:r>
        <w:rPr>
          <w:rFonts w:ascii="Verdana" w:hAnsi="Verdana" w:cs="Palatino-Roman"/>
          <w:bCs/>
          <w:sz w:val="18"/>
          <w:szCs w:val="18"/>
        </w:rPr>
        <w:t xml:space="preserve"># </w:t>
      </w:r>
      <w:r w:rsidRPr="00555EDC">
        <w:rPr>
          <w:rFonts w:ascii="Verdana" w:hAnsi="Verdana" w:cs="Palatino-Roman"/>
          <w:b/>
          <w:bCs/>
          <w:sz w:val="18"/>
          <w:szCs w:val="18"/>
        </w:rPr>
        <w:t xml:space="preserve">tar xvpf </w:t>
      </w:r>
      <w:r w:rsidRPr="00555EDC">
        <w:rPr>
          <w:rFonts w:ascii="Verdana" w:hAnsi="Verdana"/>
          <w:b/>
          <w:sz w:val="18"/>
          <w:szCs w:val="18"/>
        </w:rPr>
        <w:t>/</w:t>
      </w:r>
      <w:r w:rsidR="00A27F0B">
        <w:rPr>
          <w:rFonts w:ascii="Verdana" w:hAnsi="Verdana"/>
          <w:b/>
          <w:sz w:val="18"/>
          <w:szCs w:val="18"/>
        </w:rPr>
        <w:t>usr/local/Tivoli/var/backup/cm</w:t>
      </w:r>
      <w:r w:rsidR="00A27F0B" w:rsidRPr="00555EDC">
        <w:rPr>
          <w:rFonts w:ascii="Verdana" w:hAnsi="Verdana"/>
          <w:b/>
          <w:sz w:val="18"/>
          <w:szCs w:val="18"/>
        </w:rPr>
        <w:t>431</w:t>
      </w:r>
      <w:r w:rsidR="00A27F0B">
        <w:rPr>
          <w:rFonts w:ascii="Verdana" w:hAnsi="Verdana"/>
          <w:b/>
          <w:sz w:val="18"/>
          <w:szCs w:val="18"/>
        </w:rPr>
        <w:t>rhel</w:t>
      </w:r>
      <w:r w:rsidR="00A27F0B" w:rsidRPr="00555EDC">
        <w:rPr>
          <w:rFonts w:ascii="Verdana" w:hAnsi="Verdana"/>
          <w:b/>
          <w:sz w:val="18"/>
          <w:szCs w:val="18"/>
        </w:rPr>
        <w:t>gw</w:t>
      </w:r>
      <w:r w:rsidR="00A27F0B">
        <w:rPr>
          <w:rFonts w:ascii="Verdana" w:hAnsi="Verdana"/>
          <w:b/>
          <w:sz w:val="18"/>
          <w:szCs w:val="18"/>
        </w:rPr>
        <w:t>_etc_bkup</w:t>
      </w:r>
      <w:r w:rsidR="00A27F0B" w:rsidRPr="00555EDC">
        <w:rPr>
          <w:rFonts w:ascii="Verdana" w:hAnsi="Verdana"/>
          <w:b/>
          <w:sz w:val="18"/>
          <w:szCs w:val="18"/>
        </w:rPr>
        <w:t>.tar</w:t>
      </w:r>
    </w:p>
    <w:p w:rsidR="0074431C" w:rsidRPr="00555EDC" w:rsidRDefault="0074431C" w:rsidP="00A805B7">
      <w:pPr>
        <w:pStyle w:val="axNormal"/>
        <w:widowControl/>
        <w:tabs>
          <w:tab w:val="clear" w:pos="720"/>
          <w:tab w:val="clear" w:pos="1440"/>
          <w:tab w:val="clear" w:pos="2160"/>
        </w:tabs>
        <w:rPr>
          <w:rFonts w:ascii="Verdana" w:hAnsi="Verdana" w:cs="Palatino-Roman"/>
          <w:sz w:val="18"/>
          <w:szCs w:val="18"/>
        </w:rPr>
      </w:pPr>
    </w:p>
    <w:p w:rsidR="002F35E2" w:rsidRPr="005A1391" w:rsidRDefault="007A1BD6" w:rsidP="009F7688">
      <w:pPr>
        <w:pStyle w:val="T1"/>
        <w:rPr>
          <w:rFonts w:ascii="Verdana" w:hAnsi="Verdana"/>
          <w:sz w:val="18"/>
          <w:szCs w:val="18"/>
        </w:rPr>
      </w:pPr>
      <w:r w:rsidRPr="005A1391">
        <w:rPr>
          <w:rFonts w:ascii="Verdana" w:hAnsi="Verdana"/>
          <w:sz w:val="18"/>
          <w:szCs w:val="18"/>
        </w:rPr>
        <w:t xml:space="preserve">Δ  END OF </w:t>
      </w:r>
      <w:r w:rsidR="000F06C4" w:rsidRPr="005A1391">
        <w:rPr>
          <w:rFonts w:ascii="Verdana" w:hAnsi="Verdana"/>
          <w:sz w:val="18"/>
          <w:szCs w:val="18"/>
        </w:rPr>
        <w:fldChar w:fldCharType="begin"/>
      </w:r>
      <w:r w:rsidR="0078716D" w:rsidRPr="005A1391">
        <w:rPr>
          <w:rFonts w:ascii="Verdana" w:hAnsi="Verdana"/>
          <w:sz w:val="18"/>
          <w:szCs w:val="18"/>
        </w:rPr>
        <w:instrText xml:space="preserve"> NOTICE_TYPE </w:instrText>
      </w:r>
      <w:r w:rsidR="000F06C4" w:rsidRPr="005A1391">
        <w:rPr>
          <w:rFonts w:ascii="Verdana" w:hAnsi="Verdana"/>
          <w:sz w:val="18"/>
          <w:szCs w:val="18"/>
        </w:rPr>
        <w:fldChar w:fldCharType="separate"/>
      </w:r>
      <w:sdt>
        <w:sdtPr>
          <w:rPr>
            <w:rFonts w:ascii="Verdana" w:hAnsi="Verdana"/>
            <w:sz w:val="18"/>
            <w:szCs w:val="18"/>
          </w:rPr>
          <w:alias w:val="Notice Type"/>
          <w:tag w:val="Notice Type"/>
          <w:id w:val="202060969"/>
          <w:placeholder>
            <w:docPart w:val="BA835E2A0C3547CBB3CEF6B0DC621D40"/>
          </w:placeholder>
          <w:dataBinding w:xpath="/root[1]/noticeInformation[1]/noticeType[1]" w:storeItemID="{D6155B6F-3DC9-45F8-AC2C-D273D2609EB2}"/>
          <w:dropDownList w:lastValue="RN-">
            <w:listItem w:displayText="APPLICATION RELEASE NOTICE" w:value="ARN-"/>
            <w:listItem w:displayText="LIVE ENVIRONMENT MODIFICATION" w:value="LEM-"/>
            <w:listItem w:displayText="RELEASE NOTICE" w:value="RN-"/>
          </w:dropDownList>
        </w:sdtPr>
        <w:sdtContent>
          <w:r w:rsidR="009C2EE6">
            <w:rPr>
              <w:rFonts w:ascii="Verdana" w:hAnsi="Verdana"/>
              <w:sz w:val="18"/>
              <w:szCs w:val="18"/>
            </w:rPr>
            <w:t>RELEASE NOTICE</w:t>
          </w:r>
        </w:sdtContent>
      </w:sdt>
      <w:r w:rsidR="000F06C4" w:rsidRPr="005A1391">
        <w:rPr>
          <w:rFonts w:ascii="Verdana" w:hAnsi="Verdana"/>
          <w:sz w:val="18"/>
          <w:szCs w:val="18"/>
        </w:rPr>
        <w:fldChar w:fldCharType="end"/>
      </w:r>
      <w:r w:rsidR="00250B29" w:rsidRPr="005A1391">
        <w:rPr>
          <w:rFonts w:ascii="Verdana" w:hAnsi="Verdana"/>
          <w:sz w:val="18"/>
          <w:szCs w:val="18"/>
        </w:rPr>
        <w:t xml:space="preserve"> </w:t>
      </w:r>
      <w:r w:rsidR="0074266E" w:rsidRPr="005A1391">
        <w:rPr>
          <w:rFonts w:ascii="Verdana" w:hAnsi="Verdana"/>
          <w:sz w:val="18"/>
          <w:szCs w:val="18"/>
        </w:rPr>
        <w:t xml:space="preserve"> </w:t>
      </w:r>
      <w:r w:rsidR="00122EFD" w:rsidRPr="005A1391">
        <w:rPr>
          <w:rFonts w:ascii="Verdana" w:hAnsi="Verdana"/>
          <w:sz w:val="18"/>
          <w:szCs w:val="18"/>
        </w:rPr>
        <w:t>Δ</w:t>
      </w:r>
    </w:p>
    <w:sectPr w:rsidR="002F35E2" w:rsidRPr="005A1391" w:rsidSect="0050254E">
      <w:footerReference w:type="default" r:id="rId13"/>
      <w:pgSz w:w="12240" w:h="15840"/>
      <w:pgMar w:top="1080" w:right="1080" w:bottom="1080" w:left="1080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22C1" w:rsidRDefault="00E922C1" w:rsidP="007A1BD6">
      <w:pPr>
        <w:spacing w:after="0" w:line="240" w:lineRule="auto"/>
      </w:pPr>
      <w:r>
        <w:separator/>
      </w:r>
    </w:p>
  </w:endnote>
  <w:endnote w:type="continuationSeparator" w:id="0">
    <w:p w:rsidR="00E922C1" w:rsidRDefault="00E922C1" w:rsidP="007A1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1D9" w:rsidRPr="005A1391" w:rsidRDefault="000F06C4" w:rsidP="006527CD">
    <w:pPr>
      <w:rPr>
        <w:rFonts w:ascii="Verdana" w:hAnsi="Verdana"/>
        <w:b/>
        <w:sz w:val="18"/>
        <w:szCs w:val="18"/>
      </w:rPr>
    </w:pPr>
    <w:sdt>
      <w:sdtPr>
        <w:rPr>
          <w:rFonts w:ascii="Verdana" w:hAnsi="Verdana"/>
          <w:color w:val="000000" w:themeColor="text1"/>
          <w:sz w:val="18"/>
          <w:szCs w:val="18"/>
        </w:rPr>
        <w:alias w:val="Short Notice Type"/>
        <w:tag w:val="Short Notice Type"/>
        <w:id w:val="84012162"/>
        <w:lock w:val="contentLocked"/>
        <w:placeholder>
          <w:docPart w:val="80B5115FE885449AB4FD29F2F29DCBFE"/>
        </w:placeholder>
        <w:dataBinding w:xpath="/root[1]/noticeInformation[1]/noticeType[1]" w:storeItemID="{D6155B6F-3DC9-45F8-AC2C-D273D2609EB2}"/>
        <w:dropDownList w:lastValue="RN-">
          <w:listItem w:displayText="ARN-" w:value="ARN-"/>
          <w:listItem w:displayText="LEM-" w:value="LEM-"/>
          <w:listItem w:displayText="RN-" w:value="RN-"/>
        </w:dropDownList>
      </w:sdtPr>
      <w:sdtContent>
        <w:r w:rsidR="006921D9" w:rsidRPr="005A1391">
          <w:rPr>
            <w:rFonts w:ascii="Verdana" w:hAnsi="Verdana"/>
            <w:color w:val="000000" w:themeColor="text1"/>
            <w:sz w:val="18"/>
            <w:szCs w:val="18"/>
          </w:rPr>
          <w:t>RN-</w:t>
        </w:r>
      </w:sdtContent>
    </w:sdt>
    <w:sdt>
      <w:sdtPr>
        <w:rPr>
          <w:rFonts w:ascii="Verdana" w:hAnsi="Verdana"/>
          <w:color w:val="000000" w:themeColor="text1"/>
          <w:sz w:val="18"/>
          <w:szCs w:val="18"/>
        </w:rPr>
        <w:alias w:val="NoticeDate"/>
        <w:tag w:val="NoticeDate"/>
        <w:id w:val="149615025"/>
        <w:lock w:val="contentLocked"/>
        <w:placeholder>
          <w:docPart w:val="3FC114D7189A44E09079A8A6260E8C8C"/>
        </w:placeholder>
        <w:showingPlcHdr/>
        <w:dataBinding w:xpath="/root[1]/noticeInformation[1]/noticeDate[1]" w:storeItemID="{D6155B6F-3DC9-45F8-AC2C-D273D2609EB2}"/>
        <w:date>
          <w:dateFormat w:val="yyyy-"/>
          <w:lid w:val="en-US"/>
          <w:storeMappedDataAs w:val="dateTime"/>
          <w:calendar w:val="gregorian"/>
        </w:date>
      </w:sdtPr>
      <w:sdtContent>
        <w:r w:rsidR="006921D9" w:rsidRPr="005A1391">
          <w:rPr>
            <w:rFonts w:ascii="Verdana" w:hAnsi="Verdana"/>
            <w:color w:val="000000" w:themeColor="text1"/>
            <w:sz w:val="18"/>
            <w:szCs w:val="18"/>
          </w:rPr>
          <w:t>XXXX-</w:t>
        </w:r>
      </w:sdtContent>
    </w:sdt>
    <w:sdt>
      <w:sdtPr>
        <w:rPr>
          <w:rFonts w:ascii="Verdana" w:hAnsi="Verdana"/>
          <w:color w:val="000000" w:themeColor="text1"/>
          <w:sz w:val="18"/>
          <w:szCs w:val="18"/>
        </w:rPr>
        <w:alias w:val="Notice Number"/>
        <w:tag w:val="Notice Number"/>
        <w:id w:val="64571297"/>
        <w:lock w:val="sdtLocked"/>
        <w:placeholder>
          <w:docPart w:val="88AA06C94211450DBD2ED57351ED5AE9"/>
        </w:placeholder>
        <w:showingPlcHdr/>
        <w:dataBinding w:xpath="/root[1]/noticeInformation[1]/noticeNumber[1]" w:storeItemID="{D6155B6F-3DC9-45F8-AC2C-D273D2609EB2}"/>
        <w:text/>
      </w:sdtPr>
      <w:sdtContent>
        <w:r w:rsidR="006921D9" w:rsidRPr="005A1391">
          <w:rPr>
            <w:rStyle w:val="PlaceholderText"/>
            <w:rFonts w:ascii="Verdana" w:hAnsi="Verdana"/>
            <w:sz w:val="18"/>
            <w:szCs w:val="18"/>
          </w:rPr>
          <w:t>XX</w:t>
        </w:r>
      </w:sdtContent>
    </w:sdt>
    <w:r w:rsidR="006921D9" w:rsidRPr="005A1391">
      <w:rPr>
        <w:rFonts w:ascii="Verdana" w:hAnsi="Verdana"/>
        <w:sz w:val="18"/>
        <w:szCs w:val="18"/>
      </w:rPr>
      <w:t xml:space="preserve"> </w:t>
    </w:r>
    <w:r w:rsidR="006921D9" w:rsidRPr="005A1391">
      <w:rPr>
        <w:rFonts w:ascii="Verdana" w:hAnsi="Verdana"/>
        <w:sz w:val="18"/>
        <w:szCs w:val="18"/>
      </w:rPr>
      <w:ptab w:relativeTo="margin" w:alignment="center" w:leader="none"/>
    </w:r>
    <w:r w:rsidRPr="005A1391">
      <w:rPr>
        <w:rFonts w:ascii="Verdana" w:hAnsi="Verdana"/>
        <w:sz w:val="18"/>
        <w:szCs w:val="18"/>
      </w:rPr>
      <w:fldChar w:fldCharType="begin"/>
    </w:r>
    <w:r w:rsidR="006921D9" w:rsidRPr="005A1391">
      <w:rPr>
        <w:rFonts w:ascii="Verdana" w:hAnsi="Verdana"/>
        <w:sz w:val="18"/>
        <w:szCs w:val="18"/>
      </w:rPr>
      <w:instrText xml:space="preserve"> NOTICE_DATE </w:instrText>
    </w:r>
    <w:r w:rsidRPr="005A1391">
      <w:rPr>
        <w:rFonts w:ascii="Verdana" w:hAnsi="Verdana"/>
        <w:sz w:val="18"/>
        <w:szCs w:val="18"/>
      </w:rPr>
      <w:fldChar w:fldCharType="separate"/>
    </w:r>
    <w:sdt>
      <w:sdtPr>
        <w:rPr>
          <w:rFonts w:ascii="Verdana" w:hAnsi="Verdana"/>
          <w:sz w:val="18"/>
          <w:szCs w:val="18"/>
        </w:rPr>
        <w:alias w:val="Notice Date"/>
        <w:tag w:val="Notice Date"/>
        <w:id w:val="62087700"/>
        <w:lock w:val="sdtLocked"/>
        <w:placeholder>
          <w:docPart w:val="B2679E16F9774683B4813857C8CBC1D0"/>
        </w:placeholder>
        <w:showingPlcHdr/>
        <w:dataBinding w:xpath="/root[1]/noticeInformation[1]/noticeDate[1]" w:storeItemID="{D6155B6F-3DC9-45F8-AC2C-D273D2609EB2}"/>
        <w:date w:fullDate="2010-03-28T00:00:00Z">
          <w:dateFormat w:val="MMMM d, yyyy"/>
          <w:lid w:val="en-US"/>
          <w:storeMappedDataAs w:val="date"/>
          <w:calendar w:val="gregorian"/>
        </w:date>
      </w:sdtPr>
      <w:sdtContent>
        <w:r w:rsidR="006921D9" w:rsidRPr="005A1391">
          <w:rPr>
            <w:rStyle w:val="PlaceholderText"/>
            <w:rFonts w:ascii="Verdana" w:hAnsi="Verdana"/>
            <w:sz w:val="18"/>
            <w:szCs w:val="18"/>
          </w:rPr>
          <w:t>Month XX, XXXX</w:t>
        </w:r>
      </w:sdtContent>
    </w:sdt>
    <w:r w:rsidRPr="005A1391">
      <w:rPr>
        <w:rFonts w:ascii="Verdana" w:hAnsi="Verdana"/>
        <w:sz w:val="18"/>
        <w:szCs w:val="18"/>
      </w:rPr>
      <w:fldChar w:fldCharType="end"/>
    </w:r>
    <w:r w:rsidR="006921D9" w:rsidRPr="005A1391">
      <w:rPr>
        <w:rFonts w:ascii="Verdana" w:hAnsi="Verdana"/>
        <w:sz w:val="18"/>
        <w:szCs w:val="18"/>
      </w:rPr>
      <w:ptab w:relativeTo="margin" w:alignment="right" w:leader="none"/>
    </w:r>
    <w:sdt>
      <w:sdtPr>
        <w:rPr>
          <w:rFonts w:ascii="Verdana" w:hAnsi="Verdana"/>
          <w:b/>
          <w:sz w:val="18"/>
          <w:szCs w:val="18"/>
        </w:rPr>
        <w:id w:val="250395305"/>
        <w:docPartObj>
          <w:docPartGallery w:val="Page Numbers (Top of Page)"/>
          <w:docPartUnique/>
        </w:docPartObj>
      </w:sdtPr>
      <w:sdtContent>
        <w:r w:rsidR="006921D9" w:rsidRPr="005A1391">
          <w:rPr>
            <w:rFonts w:ascii="Verdana" w:hAnsi="Verdana"/>
            <w:sz w:val="18"/>
            <w:szCs w:val="18"/>
          </w:rPr>
          <w:t xml:space="preserve">Page </w:t>
        </w:r>
        <w:r w:rsidRPr="005A1391">
          <w:rPr>
            <w:rFonts w:ascii="Verdana" w:hAnsi="Verdana"/>
            <w:sz w:val="18"/>
            <w:szCs w:val="18"/>
          </w:rPr>
          <w:fldChar w:fldCharType="begin"/>
        </w:r>
        <w:r w:rsidR="006921D9" w:rsidRPr="005A1391">
          <w:rPr>
            <w:rFonts w:ascii="Verdana" w:hAnsi="Verdana"/>
            <w:sz w:val="18"/>
            <w:szCs w:val="18"/>
          </w:rPr>
          <w:instrText xml:space="preserve"> PAGE </w:instrText>
        </w:r>
        <w:r w:rsidRPr="005A1391">
          <w:rPr>
            <w:rFonts w:ascii="Verdana" w:hAnsi="Verdana"/>
            <w:sz w:val="18"/>
            <w:szCs w:val="18"/>
          </w:rPr>
          <w:fldChar w:fldCharType="separate"/>
        </w:r>
        <w:r w:rsidR="005E32D1">
          <w:rPr>
            <w:rFonts w:ascii="Verdana" w:hAnsi="Verdana"/>
            <w:noProof/>
            <w:sz w:val="18"/>
            <w:szCs w:val="18"/>
          </w:rPr>
          <w:t>4</w:t>
        </w:r>
        <w:r w:rsidRPr="005A1391">
          <w:rPr>
            <w:rFonts w:ascii="Verdana" w:hAnsi="Verdana"/>
            <w:sz w:val="18"/>
            <w:szCs w:val="18"/>
          </w:rPr>
          <w:fldChar w:fldCharType="end"/>
        </w:r>
        <w:r w:rsidR="006921D9" w:rsidRPr="005A1391">
          <w:rPr>
            <w:rFonts w:ascii="Verdana" w:hAnsi="Verdana"/>
            <w:sz w:val="18"/>
            <w:szCs w:val="18"/>
          </w:rPr>
          <w:t xml:space="preserve"> of </w:t>
        </w:r>
        <w:r w:rsidRPr="005A1391">
          <w:rPr>
            <w:rFonts w:ascii="Verdana" w:hAnsi="Verdana"/>
            <w:sz w:val="18"/>
            <w:szCs w:val="18"/>
          </w:rPr>
          <w:fldChar w:fldCharType="begin"/>
        </w:r>
        <w:r w:rsidR="006921D9" w:rsidRPr="005A1391">
          <w:rPr>
            <w:rFonts w:ascii="Verdana" w:hAnsi="Verdana"/>
            <w:sz w:val="18"/>
            <w:szCs w:val="18"/>
          </w:rPr>
          <w:instrText xml:space="preserve"> NUMPAGES  </w:instrText>
        </w:r>
        <w:r w:rsidRPr="005A1391">
          <w:rPr>
            <w:rFonts w:ascii="Verdana" w:hAnsi="Verdana"/>
            <w:sz w:val="18"/>
            <w:szCs w:val="18"/>
          </w:rPr>
          <w:fldChar w:fldCharType="separate"/>
        </w:r>
        <w:r w:rsidR="005E32D1">
          <w:rPr>
            <w:rFonts w:ascii="Verdana" w:hAnsi="Verdana"/>
            <w:noProof/>
            <w:sz w:val="18"/>
            <w:szCs w:val="18"/>
          </w:rPr>
          <w:t>5</w:t>
        </w:r>
        <w:r w:rsidRPr="005A1391">
          <w:rPr>
            <w:rFonts w:ascii="Verdana" w:hAnsi="Verdana"/>
            <w:sz w:val="18"/>
            <w:szCs w:val="18"/>
          </w:rPr>
          <w:fldChar w:fldCharType="end"/>
        </w:r>
      </w:sdtContent>
    </w:sdt>
  </w:p>
  <w:p w:rsidR="006921D9" w:rsidRDefault="006921D9" w:rsidP="00BB2734">
    <w:pPr>
      <w:jc w:val="center"/>
      <w:rPr>
        <w:rFonts w:ascii="Verdana" w:hAnsi="Verdana"/>
        <w:color w:val="808080" w:themeColor="background1" w:themeShade="80"/>
        <w:sz w:val="18"/>
        <w:szCs w:val="18"/>
      </w:rPr>
    </w:pPr>
  </w:p>
  <w:p w:rsidR="006921D9" w:rsidRPr="005A1391" w:rsidRDefault="000F06C4" w:rsidP="00BB2734">
    <w:pPr>
      <w:jc w:val="center"/>
      <w:rPr>
        <w:rFonts w:ascii="Verdana" w:hAnsi="Verdana"/>
        <w:sz w:val="18"/>
        <w:szCs w:val="18"/>
      </w:rPr>
    </w:pPr>
    <w:sdt>
      <w:sdtPr>
        <w:rPr>
          <w:rFonts w:ascii="Verdana" w:hAnsi="Verdana"/>
          <w:color w:val="808080" w:themeColor="background1" w:themeShade="80"/>
          <w:sz w:val="18"/>
          <w:szCs w:val="18"/>
        </w:rPr>
        <w:alias w:val="Title"/>
        <w:id w:val="67775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921D9">
          <w:rPr>
            <w:rFonts w:ascii="Verdana" w:hAnsi="Verdana"/>
            <w:color w:val="808080" w:themeColor="background1" w:themeShade="80"/>
            <w:sz w:val="18"/>
            <w:szCs w:val="18"/>
          </w:rPr>
          <w:t>RN-2011-CM431_RHELGW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22C1" w:rsidRDefault="00E922C1" w:rsidP="007A1BD6">
      <w:pPr>
        <w:spacing w:after="0" w:line="240" w:lineRule="auto"/>
      </w:pPr>
      <w:r>
        <w:separator/>
      </w:r>
    </w:p>
  </w:footnote>
  <w:footnote w:type="continuationSeparator" w:id="0">
    <w:p w:rsidR="00E922C1" w:rsidRDefault="00E922C1" w:rsidP="007A1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7477"/>
    <w:multiLevelType w:val="multilevel"/>
    <w:tmpl w:val="0DAA8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Verdana" w:hAnsi="Verdana" w:cs="Times New Roman" w:hint="default"/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">
    <w:nsid w:val="04EB4E32"/>
    <w:multiLevelType w:val="multilevel"/>
    <w:tmpl w:val="0DAA8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Verdana" w:hAnsi="Verdana" w:cs="Times New Roman" w:hint="default"/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">
    <w:nsid w:val="0BCC4EF9"/>
    <w:multiLevelType w:val="multilevel"/>
    <w:tmpl w:val="0DAA8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530"/>
        </w:tabs>
        <w:ind w:left="1314" w:hanging="504"/>
      </w:pPr>
      <w:rPr>
        <w:rFonts w:ascii="Verdana" w:hAnsi="Verdana" w:cs="Times New Roman" w:hint="default"/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">
    <w:nsid w:val="0D756B62"/>
    <w:multiLevelType w:val="multilevel"/>
    <w:tmpl w:val="0DAA8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Verdana" w:hAnsi="Verdana" w:cs="Times New Roman" w:hint="default"/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4">
    <w:nsid w:val="10083A14"/>
    <w:multiLevelType w:val="hybridMultilevel"/>
    <w:tmpl w:val="824282F6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10803FC1"/>
    <w:multiLevelType w:val="hybridMultilevel"/>
    <w:tmpl w:val="0BEE2C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4062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5E05DC8"/>
    <w:multiLevelType w:val="multilevel"/>
    <w:tmpl w:val="0DAA8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530"/>
        </w:tabs>
        <w:ind w:left="1314" w:hanging="504"/>
      </w:pPr>
      <w:rPr>
        <w:rFonts w:ascii="Verdana" w:hAnsi="Verdana" w:cs="Times New Roman" w:hint="default"/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>
    <w:nsid w:val="17CA4D0A"/>
    <w:multiLevelType w:val="hybridMultilevel"/>
    <w:tmpl w:val="840404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BD1158"/>
    <w:multiLevelType w:val="hybridMultilevel"/>
    <w:tmpl w:val="3AD431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0B73BBD"/>
    <w:multiLevelType w:val="hybridMultilevel"/>
    <w:tmpl w:val="05E80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F0103C"/>
    <w:multiLevelType w:val="hybridMultilevel"/>
    <w:tmpl w:val="F8347E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17471F"/>
    <w:multiLevelType w:val="multilevel"/>
    <w:tmpl w:val="0DAA8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530"/>
        </w:tabs>
        <w:ind w:left="1314" w:hanging="504"/>
      </w:pPr>
      <w:rPr>
        <w:rFonts w:ascii="Verdana" w:hAnsi="Verdana" w:cs="Times New Roman" w:hint="default"/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3">
    <w:nsid w:val="2A873094"/>
    <w:multiLevelType w:val="hybridMultilevel"/>
    <w:tmpl w:val="3CF87F24"/>
    <w:lvl w:ilvl="0" w:tplc="AC26C5FE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DA25897"/>
    <w:multiLevelType w:val="hybridMultilevel"/>
    <w:tmpl w:val="D41CF1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8D8735C"/>
    <w:multiLevelType w:val="hybridMultilevel"/>
    <w:tmpl w:val="A122103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390833FC"/>
    <w:multiLevelType w:val="hybridMultilevel"/>
    <w:tmpl w:val="4288F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5E77D7"/>
    <w:multiLevelType w:val="hybridMultilevel"/>
    <w:tmpl w:val="7B26EA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0983AFE"/>
    <w:multiLevelType w:val="hybridMultilevel"/>
    <w:tmpl w:val="AF9ECA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38D3952"/>
    <w:multiLevelType w:val="multilevel"/>
    <w:tmpl w:val="0DAA8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Verdana" w:hAnsi="Verdana" w:cs="Times New Roman" w:hint="default"/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0">
    <w:nsid w:val="47710261"/>
    <w:multiLevelType w:val="multilevel"/>
    <w:tmpl w:val="F7C4BC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1">
    <w:nsid w:val="4A46122D"/>
    <w:multiLevelType w:val="hybridMultilevel"/>
    <w:tmpl w:val="07441A14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>
    <w:nsid w:val="5456202F"/>
    <w:multiLevelType w:val="multilevel"/>
    <w:tmpl w:val="7070DB7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71C20D6"/>
    <w:multiLevelType w:val="multilevel"/>
    <w:tmpl w:val="0DAA8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530"/>
        </w:tabs>
        <w:ind w:left="1314" w:hanging="504"/>
      </w:pPr>
      <w:rPr>
        <w:rFonts w:ascii="Verdana" w:hAnsi="Verdana" w:cs="Times New Roman" w:hint="default"/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4">
    <w:nsid w:val="5BA17A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F0477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5A12712"/>
    <w:multiLevelType w:val="hybridMultilevel"/>
    <w:tmpl w:val="3AC4EB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78E6DA0"/>
    <w:multiLevelType w:val="multilevel"/>
    <w:tmpl w:val="0DAA8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Verdana" w:hAnsi="Verdana" w:cs="Times New Roman" w:hint="default"/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24227BC"/>
    <w:multiLevelType w:val="multilevel"/>
    <w:tmpl w:val="0DAA8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530"/>
        </w:tabs>
        <w:ind w:left="1314" w:hanging="504"/>
      </w:pPr>
      <w:rPr>
        <w:rFonts w:ascii="Verdana" w:hAnsi="Verdana" w:cs="Times New Roman" w:hint="default"/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9">
    <w:nsid w:val="75C84034"/>
    <w:multiLevelType w:val="hybridMultilevel"/>
    <w:tmpl w:val="4288F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904B4E"/>
    <w:multiLevelType w:val="multilevel"/>
    <w:tmpl w:val="0DAA8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530"/>
        </w:tabs>
        <w:ind w:left="1314" w:hanging="504"/>
      </w:pPr>
      <w:rPr>
        <w:rFonts w:ascii="Verdana" w:hAnsi="Verdana" w:cs="Times New Roman" w:hint="default"/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1">
    <w:nsid w:val="76D21B69"/>
    <w:multiLevelType w:val="hybridMultilevel"/>
    <w:tmpl w:val="8334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B13314"/>
    <w:multiLevelType w:val="hybridMultilevel"/>
    <w:tmpl w:val="808040C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1"/>
  </w:num>
  <w:num w:numId="3">
    <w:abstractNumId w:val="16"/>
  </w:num>
  <w:num w:numId="4">
    <w:abstractNumId w:val="29"/>
  </w:num>
  <w:num w:numId="5">
    <w:abstractNumId w:val="24"/>
  </w:num>
  <w:num w:numId="6">
    <w:abstractNumId w:val="0"/>
  </w:num>
  <w:num w:numId="7">
    <w:abstractNumId w:val="19"/>
  </w:num>
  <w:num w:numId="8">
    <w:abstractNumId w:val="27"/>
  </w:num>
  <w:num w:numId="9">
    <w:abstractNumId w:val="12"/>
  </w:num>
  <w:num w:numId="10">
    <w:abstractNumId w:val="20"/>
  </w:num>
  <w:num w:numId="11">
    <w:abstractNumId w:val="13"/>
  </w:num>
  <w:num w:numId="12">
    <w:abstractNumId w:val="14"/>
  </w:num>
  <w:num w:numId="13">
    <w:abstractNumId w:val="32"/>
  </w:num>
  <w:num w:numId="14">
    <w:abstractNumId w:val="5"/>
  </w:num>
  <w:num w:numId="15">
    <w:abstractNumId w:val="8"/>
  </w:num>
  <w:num w:numId="16">
    <w:abstractNumId w:val="3"/>
  </w:num>
  <w:num w:numId="17">
    <w:abstractNumId w:val="1"/>
  </w:num>
  <w:num w:numId="18">
    <w:abstractNumId w:val="15"/>
  </w:num>
  <w:num w:numId="19">
    <w:abstractNumId w:val="7"/>
  </w:num>
  <w:num w:numId="20">
    <w:abstractNumId w:val="11"/>
  </w:num>
  <w:num w:numId="21">
    <w:abstractNumId w:val="17"/>
  </w:num>
  <w:num w:numId="22">
    <w:abstractNumId w:val="28"/>
  </w:num>
  <w:num w:numId="23">
    <w:abstractNumId w:val="30"/>
  </w:num>
  <w:num w:numId="24">
    <w:abstractNumId w:val="2"/>
  </w:num>
  <w:num w:numId="25">
    <w:abstractNumId w:val="21"/>
  </w:num>
  <w:num w:numId="26">
    <w:abstractNumId w:val="10"/>
  </w:num>
  <w:num w:numId="27">
    <w:abstractNumId w:val="23"/>
  </w:num>
  <w:num w:numId="28">
    <w:abstractNumId w:val="4"/>
  </w:num>
  <w:num w:numId="29">
    <w:abstractNumId w:val="9"/>
  </w:num>
  <w:num w:numId="30">
    <w:abstractNumId w:val="22"/>
  </w:num>
  <w:num w:numId="31">
    <w:abstractNumId w:val="25"/>
  </w:num>
  <w:num w:numId="32">
    <w:abstractNumId w:val="18"/>
  </w:num>
  <w:num w:numId="33">
    <w:abstractNumId w:val="2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317442"/>
  </w:hdrShapeDefaults>
  <w:footnotePr>
    <w:footnote w:id="-1"/>
    <w:footnote w:id="0"/>
  </w:footnotePr>
  <w:endnotePr>
    <w:endnote w:id="-1"/>
    <w:endnote w:id="0"/>
  </w:endnotePr>
  <w:compat/>
  <w:rsids>
    <w:rsidRoot w:val="00F55CC0"/>
    <w:rsid w:val="00000981"/>
    <w:rsid w:val="0000249C"/>
    <w:rsid w:val="000026B5"/>
    <w:rsid w:val="00004ADF"/>
    <w:rsid w:val="000107D5"/>
    <w:rsid w:val="00025D7C"/>
    <w:rsid w:val="00032503"/>
    <w:rsid w:val="0003574D"/>
    <w:rsid w:val="000428B9"/>
    <w:rsid w:val="00055D90"/>
    <w:rsid w:val="000561E7"/>
    <w:rsid w:val="0005642D"/>
    <w:rsid w:val="0005765F"/>
    <w:rsid w:val="000604CD"/>
    <w:rsid w:val="00060B55"/>
    <w:rsid w:val="000613AF"/>
    <w:rsid w:val="00063E02"/>
    <w:rsid w:val="000648FF"/>
    <w:rsid w:val="000709BF"/>
    <w:rsid w:val="000748C4"/>
    <w:rsid w:val="00080187"/>
    <w:rsid w:val="0008305E"/>
    <w:rsid w:val="0008310E"/>
    <w:rsid w:val="00086648"/>
    <w:rsid w:val="00087FAA"/>
    <w:rsid w:val="00093441"/>
    <w:rsid w:val="000952AC"/>
    <w:rsid w:val="000A19FB"/>
    <w:rsid w:val="000A3513"/>
    <w:rsid w:val="000B1103"/>
    <w:rsid w:val="000B5401"/>
    <w:rsid w:val="000C2A62"/>
    <w:rsid w:val="000C40E1"/>
    <w:rsid w:val="000C4EDC"/>
    <w:rsid w:val="000C7027"/>
    <w:rsid w:val="000D027E"/>
    <w:rsid w:val="000D1245"/>
    <w:rsid w:val="000D204B"/>
    <w:rsid w:val="000D3E4A"/>
    <w:rsid w:val="000D4918"/>
    <w:rsid w:val="000E02F5"/>
    <w:rsid w:val="000E0D6F"/>
    <w:rsid w:val="000E3DAE"/>
    <w:rsid w:val="000E583A"/>
    <w:rsid w:val="000E592D"/>
    <w:rsid w:val="000E7778"/>
    <w:rsid w:val="000E7F0C"/>
    <w:rsid w:val="000F06C4"/>
    <w:rsid w:val="000F1C74"/>
    <w:rsid w:val="000F3758"/>
    <w:rsid w:val="000F3EF6"/>
    <w:rsid w:val="0010264F"/>
    <w:rsid w:val="00105340"/>
    <w:rsid w:val="001068EC"/>
    <w:rsid w:val="00115DE6"/>
    <w:rsid w:val="0012137F"/>
    <w:rsid w:val="00122D8F"/>
    <w:rsid w:val="00122EFD"/>
    <w:rsid w:val="0012330E"/>
    <w:rsid w:val="00131E0C"/>
    <w:rsid w:val="001341F7"/>
    <w:rsid w:val="0014033D"/>
    <w:rsid w:val="00141043"/>
    <w:rsid w:val="00145D83"/>
    <w:rsid w:val="001512A3"/>
    <w:rsid w:val="001537A2"/>
    <w:rsid w:val="0015729B"/>
    <w:rsid w:val="001619FC"/>
    <w:rsid w:val="00161AAF"/>
    <w:rsid w:val="001627D7"/>
    <w:rsid w:val="0016796E"/>
    <w:rsid w:val="00170003"/>
    <w:rsid w:val="0017050D"/>
    <w:rsid w:val="00182D86"/>
    <w:rsid w:val="00191BBE"/>
    <w:rsid w:val="001A242B"/>
    <w:rsid w:val="001A432A"/>
    <w:rsid w:val="001A43A1"/>
    <w:rsid w:val="001A60DF"/>
    <w:rsid w:val="001A7D25"/>
    <w:rsid w:val="001B7265"/>
    <w:rsid w:val="001C026B"/>
    <w:rsid w:val="001C1102"/>
    <w:rsid w:val="001C45F3"/>
    <w:rsid w:val="001D2EA7"/>
    <w:rsid w:val="001D4497"/>
    <w:rsid w:val="001D51CE"/>
    <w:rsid w:val="001D77A8"/>
    <w:rsid w:val="001E03B8"/>
    <w:rsid w:val="001E07D4"/>
    <w:rsid w:val="001E0866"/>
    <w:rsid w:val="001E433A"/>
    <w:rsid w:val="001E50DC"/>
    <w:rsid w:val="001F2665"/>
    <w:rsid w:val="002002F1"/>
    <w:rsid w:val="002024DB"/>
    <w:rsid w:val="00203313"/>
    <w:rsid w:val="00210C4F"/>
    <w:rsid w:val="002123E4"/>
    <w:rsid w:val="002134DC"/>
    <w:rsid w:val="00214062"/>
    <w:rsid w:val="00215A36"/>
    <w:rsid w:val="00221776"/>
    <w:rsid w:val="002274F3"/>
    <w:rsid w:val="002302BC"/>
    <w:rsid w:val="00232112"/>
    <w:rsid w:val="00234678"/>
    <w:rsid w:val="00235364"/>
    <w:rsid w:val="00247E9F"/>
    <w:rsid w:val="00250B29"/>
    <w:rsid w:val="00250D22"/>
    <w:rsid w:val="00255A28"/>
    <w:rsid w:val="002567B9"/>
    <w:rsid w:val="002602EF"/>
    <w:rsid w:val="0026113D"/>
    <w:rsid w:val="00262647"/>
    <w:rsid w:val="00264C66"/>
    <w:rsid w:val="00266085"/>
    <w:rsid w:val="002738D1"/>
    <w:rsid w:val="0027560B"/>
    <w:rsid w:val="00276518"/>
    <w:rsid w:val="002769A0"/>
    <w:rsid w:val="002809C2"/>
    <w:rsid w:val="00281385"/>
    <w:rsid w:val="00284B84"/>
    <w:rsid w:val="00290937"/>
    <w:rsid w:val="00293030"/>
    <w:rsid w:val="0029343D"/>
    <w:rsid w:val="00296256"/>
    <w:rsid w:val="00296B42"/>
    <w:rsid w:val="002A4731"/>
    <w:rsid w:val="002A50B7"/>
    <w:rsid w:val="002B0D6C"/>
    <w:rsid w:val="002B1FBC"/>
    <w:rsid w:val="002B4C1E"/>
    <w:rsid w:val="002B6C6D"/>
    <w:rsid w:val="002C038B"/>
    <w:rsid w:val="002C4AAA"/>
    <w:rsid w:val="002C73CB"/>
    <w:rsid w:val="002C7F6B"/>
    <w:rsid w:val="002D256C"/>
    <w:rsid w:val="002D45B2"/>
    <w:rsid w:val="002D46E8"/>
    <w:rsid w:val="002D4CE0"/>
    <w:rsid w:val="002D5C6E"/>
    <w:rsid w:val="002D64A1"/>
    <w:rsid w:val="002D67E7"/>
    <w:rsid w:val="002E168A"/>
    <w:rsid w:val="002E3B4C"/>
    <w:rsid w:val="002F35E2"/>
    <w:rsid w:val="002F4D2C"/>
    <w:rsid w:val="00302DB3"/>
    <w:rsid w:val="00302F27"/>
    <w:rsid w:val="00305C54"/>
    <w:rsid w:val="00306AEF"/>
    <w:rsid w:val="003131DC"/>
    <w:rsid w:val="00313852"/>
    <w:rsid w:val="003163EC"/>
    <w:rsid w:val="00330802"/>
    <w:rsid w:val="0033453A"/>
    <w:rsid w:val="00334BDF"/>
    <w:rsid w:val="00335678"/>
    <w:rsid w:val="00335709"/>
    <w:rsid w:val="003359B4"/>
    <w:rsid w:val="00340A17"/>
    <w:rsid w:val="00345DC4"/>
    <w:rsid w:val="0035144A"/>
    <w:rsid w:val="00351E40"/>
    <w:rsid w:val="00356329"/>
    <w:rsid w:val="003564C3"/>
    <w:rsid w:val="00356FF4"/>
    <w:rsid w:val="003615F9"/>
    <w:rsid w:val="00361B61"/>
    <w:rsid w:val="003622B6"/>
    <w:rsid w:val="00366A10"/>
    <w:rsid w:val="00371898"/>
    <w:rsid w:val="0037419A"/>
    <w:rsid w:val="00374CB7"/>
    <w:rsid w:val="003940CE"/>
    <w:rsid w:val="00395857"/>
    <w:rsid w:val="003A2F9B"/>
    <w:rsid w:val="003B12C4"/>
    <w:rsid w:val="003B20D0"/>
    <w:rsid w:val="003B2D18"/>
    <w:rsid w:val="003B663B"/>
    <w:rsid w:val="003B6A6E"/>
    <w:rsid w:val="003B7ACE"/>
    <w:rsid w:val="003C2436"/>
    <w:rsid w:val="003C3B59"/>
    <w:rsid w:val="003D096D"/>
    <w:rsid w:val="003D4049"/>
    <w:rsid w:val="003D4218"/>
    <w:rsid w:val="003D53D9"/>
    <w:rsid w:val="003D7F07"/>
    <w:rsid w:val="003E069D"/>
    <w:rsid w:val="003E0ABB"/>
    <w:rsid w:val="003E0B79"/>
    <w:rsid w:val="003E0EC8"/>
    <w:rsid w:val="003E3D9F"/>
    <w:rsid w:val="003E49B2"/>
    <w:rsid w:val="003E5004"/>
    <w:rsid w:val="003E5F27"/>
    <w:rsid w:val="003E6DC8"/>
    <w:rsid w:val="003F032D"/>
    <w:rsid w:val="003F03ED"/>
    <w:rsid w:val="003F4171"/>
    <w:rsid w:val="003F4945"/>
    <w:rsid w:val="003F61E0"/>
    <w:rsid w:val="003F7030"/>
    <w:rsid w:val="003F7200"/>
    <w:rsid w:val="003F7FB9"/>
    <w:rsid w:val="004011C9"/>
    <w:rsid w:val="0040330B"/>
    <w:rsid w:val="00405693"/>
    <w:rsid w:val="004056CC"/>
    <w:rsid w:val="00410889"/>
    <w:rsid w:val="00411E8B"/>
    <w:rsid w:val="00415189"/>
    <w:rsid w:val="00416A4A"/>
    <w:rsid w:val="00421CC0"/>
    <w:rsid w:val="004223BB"/>
    <w:rsid w:val="004258B8"/>
    <w:rsid w:val="00427C1E"/>
    <w:rsid w:val="00430465"/>
    <w:rsid w:val="00432567"/>
    <w:rsid w:val="0043312F"/>
    <w:rsid w:val="0043519F"/>
    <w:rsid w:val="004364BF"/>
    <w:rsid w:val="00437B70"/>
    <w:rsid w:val="00441ECA"/>
    <w:rsid w:val="004420BE"/>
    <w:rsid w:val="00442F38"/>
    <w:rsid w:val="00443138"/>
    <w:rsid w:val="00444F60"/>
    <w:rsid w:val="00450E73"/>
    <w:rsid w:val="00457CAB"/>
    <w:rsid w:val="00460C44"/>
    <w:rsid w:val="00467CD6"/>
    <w:rsid w:val="00472256"/>
    <w:rsid w:val="00475D59"/>
    <w:rsid w:val="004767C6"/>
    <w:rsid w:val="00484054"/>
    <w:rsid w:val="00485B2C"/>
    <w:rsid w:val="004868F0"/>
    <w:rsid w:val="0049235D"/>
    <w:rsid w:val="004926F0"/>
    <w:rsid w:val="004928B2"/>
    <w:rsid w:val="004964B8"/>
    <w:rsid w:val="0049794C"/>
    <w:rsid w:val="00497E82"/>
    <w:rsid w:val="004A144A"/>
    <w:rsid w:val="004A34EE"/>
    <w:rsid w:val="004A4459"/>
    <w:rsid w:val="004A63D1"/>
    <w:rsid w:val="004A6743"/>
    <w:rsid w:val="004B0989"/>
    <w:rsid w:val="004B15BF"/>
    <w:rsid w:val="004B2071"/>
    <w:rsid w:val="004B4399"/>
    <w:rsid w:val="004B5F25"/>
    <w:rsid w:val="004C23F3"/>
    <w:rsid w:val="004C5720"/>
    <w:rsid w:val="004C6142"/>
    <w:rsid w:val="004D1BE5"/>
    <w:rsid w:val="004D47C2"/>
    <w:rsid w:val="004D6119"/>
    <w:rsid w:val="004E1740"/>
    <w:rsid w:val="004E3F50"/>
    <w:rsid w:val="004E502F"/>
    <w:rsid w:val="004E73F5"/>
    <w:rsid w:val="004F042E"/>
    <w:rsid w:val="004F04C5"/>
    <w:rsid w:val="004F0D94"/>
    <w:rsid w:val="004F6648"/>
    <w:rsid w:val="004F6874"/>
    <w:rsid w:val="004F7DE0"/>
    <w:rsid w:val="005017D8"/>
    <w:rsid w:val="0050204F"/>
    <w:rsid w:val="0050254E"/>
    <w:rsid w:val="005051AB"/>
    <w:rsid w:val="005055F0"/>
    <w:rsid w:val="00505955"/>
    <w:rsid w:val="005065E5"/>
    <w:rsid w:val="00506D37"/>
    <w:rsid w:val="005132E9"/>
    <w:rsid w:val="00517C9C"/>
    <w:rsid w:val="00517D63"/>
    <w:rsid w:val="00521012"/>
    <w:rsid w:val="005210D6"/>
    <w:rsid w:val="00521A86"/>
    <w:rsid w:val="005240B9"/>
    <w:rsid w:val="00525900"/>
    <w:rsid w:val="00526948"/>
    <w:rsid w:val="005429CB"/>
    <w:rsid w:val="005504A9"/>
    <w:rsid w:val="00550B0D"/>
    <w:rsid w:val="005513BA"/>
    <w:rsid w:val="00553464"/>
    <w:rsid w:val="00554659"/>
    <w:rsid w:val="0055485E"/>
    <w:rsid w:val="00555EDC"/>
    <w:rsid w:val="00557759"/>
    <w:rsid w:val="0056174E"/>
    <w:rsid w:val="00562ACB"/>
    <w:rsid w:val="00564937"/>
    <w:rsid w:val="00567659"/>
    <w:rsid w:val="00571B60"/>
    <w:rsid w:val="005812A2"/>
    <w:rsid w:val="00581FE9"/>
    <w:rsid w:val="00584303"/>
    <w:rsid w:val="00584D47"/>
    <w:rsid w:val="005850FE"/>
    <w:rsid w:val="005857FA"/>
    <w:rsid w:val="00586501"/>
    <w:rsid w:val="00591080"/>
    <w:rsid w:val="005A1391"/>
    <w:rsid w:val="005A1626"/>
    <w:rsid w:val="005A4C80"/>
    <w:rsid w:val="005B0301"/>
    <w:rsid w:val="005B17C6"/>
    <w:rsid w:val="005B3127"/>
    <w:rsid w:val="005B6333"/>
    <w:rsid w:val="005B7E02"/>
    <w:rsid w:val="005C15F7"/>
    <w:rsid w:val="005D061C"/>
    <w:rsid w:val="005D1312"/>
    <w:rsid w:val="005D20D9"/>
    <w:rsid w:val="005D3B62"/>
    <w:rsid w:val="005D50F0"/>
    <w:rsid w:val="005D59E5"/>
    <w:rsid w:val="005E2221"/>
    <w:rsid w:val="005E32D1"/>
    <w:rsid w:val="005E499D"/>
    <w:rsid w:val="005E537D"/>
    <w:rsid w:val="005E54C1"/>
    <w:rsid w:val="005E73DE"/>
    <w:rsid w:val="005F3CDF"/>
    <w:rsid w:val="005F3D55"/>
    <w:rsid w:val="005F612F"/>
    <w:rsid w:val="005F77C2"/>
    <w:rsid w:val="00603D77"/>
    <w:rsid w:val="00610450"/>
    <w:rsid w:val="00610526"/>
    <w:rsid w:val="0061552D"/>
    <w:rsid w:val="006159E4"/>
    <w:rsid w:val="00616B17"/>
    <w:rsid w:val="006441CC"/>
    <w:rsid w:val="00646635"/>
    <w:rsid w:val="00651508"/>
    <w:rsid w:val="006527CD"/>
    <w:rsid w:val="00656E6E"/>
    <w:rsid w:val="00657013"/>
    <w:rsid w:val="006654CF"/>
    <w:rsid w:val="00670A70"/>
    <w:rsid w:val="006804B5"/>
    <w:rsid w:val="00681548"/>
    <w:rsid w:val="00685696"/>
    <w:rsid w:val="0069084A"/>
    <w:rsid w:val="00690A6A"/>
    <w:rsid w:val="006921D9"/>
    <w:rsid w:val="00692EF8"/>
    <w:rsid w:val="00696703"/>
    <w:rsid w:val="006A1598"/>
    <w:rsid w:val="006A5D7D"/>
    <w:rsid w:val="006A6CF1"/>
    <w:rsid w:val="006B0D31"/>
    <w:rsid w:val="006B2489"/>
    <w:rsid w:val="006B7A14"/>
    <w:rsid w:val="006C59E9"/>
    <w:rsid w:val="006C6385"/>
    <w:rsid w:val="006C732E"/>
    <w:rsid w:val="006D052D"/>
    <w:rsid w:val="006D0B17"/>
    <w:rsid w:val="006D76AC"/>
    <w:rsid w:val="006E399E"/>
    <w:rsid w:val="006E7829"/>
    <w:rsid w:val="006F19D8"/>
    <w:rsid w:val="006F48A0"/>
    <w:rsid w:val="006F708C"/>
    <w:rsid w:val="006F79DB"/>
    <w:rsid w:val="007022F1"/>
    <w:rsid w:val="0070237D"/>
    <w:rsid w:val="007037C5"/>
    <w:rsid w:val="00703BB3"/>
    <w:rsid w:val="0071060A"/>
    <w:rsid w:val="00716092"/>
    <w:rsid w:val="00716C6E"/>
    <w:rsid w:val="00717689"/>
    <w:rsid w:val="00732056"/>
    <w:rsid w:val="00732EDB"/>
    <w:rsid w:val="00736AE1"/>
    <w:rsid w:val="00736D03"/>
    <w:rsid w:val="00740989"/>
    <w:rsid w:val="0074249E"/>
    <w:rsid w:val="0074266E"/>
    <w:rsid w:val="0074426E"/>
    <w:rsid w:val="0074431C"/>
    <w:rsid w:val="00745E27"/>
    <w:rsid w:val="00756CC9"/>
    <w:rsid w:val="00757657"/>
    <w:rsid w:val="0076446B"/>
    <w:rsid w:val="007656D3"/>
    <w:rsid w:val="007743AA"/>
    <w:rsid w:val="00781F8F"/>
    <w:rsid w:val="0078716D"/>
    <w:rsid w:val="00787359"/>
    <w:rsid w:val="007900E8"/>
    <w:rsid w:val="00791CB7"/>
    <w:rsid w:val="00796A90"/>
    <w:rsid w:val="007973B4"/>
    <w:rsid w:val="007A1439"/>
    <w:rsid w:val="007A15B1"/>
    <w:rsid w:val="007A1BD6"/>
    <w:rsid w:val="007A3544"/>
    <w:rsid w:val="007A7057"/>
    <w:rsid w:val="007B0965"/>
    <w:rsid w:val="007B16C9"/>
    <w:rsid w:val="007B4CA5"/>
    <w:rsid w:val="007B5E8D"/>
    <w:rsid w:val="007C117A"/>
    <w:rsid w:val="007D39F2"/>
    <w:rsid w:val="007D45B5"/>
    <w:rsid w:val="007E25F2"/>
    <w:rsid w:val="007E357A"/>
    <w:rsid w:val="007E4039"/>
    <w:rsid w:val="007F334E"/>
    <w:rsid w:val="007F6F4E"/>
    <w:rsid w:val="00801514"/>
    <w:rsid w:val="008016FA"/>
    <w:rsid w:val="00802851"/>
    <w:rsid w:val="00803C81"/>
    <w:rsid w:val="00804FF7"/>
    <w:rsid w:val="008057E1"/>
    <w:rsid w:val="0080786B"/>
    <w:rsid w:val="008123D0"/>
    <w:rsid w:val="00812A2A"/>
    <w:rsid w:val="00816DB0"/>
    <w:rsid w:val="00820191"/>
    <w:rsid w:val="008234FE"/>
    <w:rsid w:val="0083032C"/>
    <w:rsid w:val="00831C9E"/>
    <w:rsid w:val="0083519C"/>
    <w:rsid w:val="00835C0D"/>
    <w:rsid w:val="008373D2"/>
    <w:rsid w:val="008377BF"/>
    <w:rsid w:val="008422CC"/>
    <w:rsid w:val="00842F63"/>
    <w:rsid w:val="0084343F"/>
    <w:rsid w:val="00844074"/>
    <w:rsid w:val="0084527F"/>
    <w:rsid w:val="00853074"/>
    <w:rsid w:val="00853395"/>
    <w:rsid w:val="008539B6"/>
    <w:rsid w:val="0086083E"/>
    <w:rsid w:val="00861AC5"/>
    <w:rsid w:val="00865383"/>
    <w:rsid w:val="0087190F"/>
    <w:rsid w:val="00872EB3"/>
    <w:rsid w:val="0088100E"/>
    <w:rsid w:val="008836EB"/>
    <w:rsid w:val="008867BB"/>
    <w:rsid w:val="00887C55"/>
    <w:rsid w:val="00887E9F"/>
    <w:rsid w:val="0089093F"/>
    <w:rsid w:val="00892DA8"/>
    <w:rsid w:val="008940A3"/>
    <w:rsid w:val="00894C42"/>
    <w:rsid w:val="00897D51"/>
    <w:rsid w:val="008A0587"/>
    <w:rsid w:val="008A2853"/>
    <w:rsid w:val="008A321A"/>
    <w:rsid w:val="008A32B1"/>
    <w:rsid w:val="008A331E"/>
    <w:rsid w:val="008A4A3D"/>
    <w:rsid w:val="008B35F5"/>
    <w:rsid w:val="008B3817"/>
    <w:rsid w:val="008C1119"/>
    <w:rsid w:val="008C217E"/>
    <w:rsid w:val="008C59A7"/>
    <w:rsid w:val="008C5B3D"/>
    <w:rsid w:val="008C721E"/>
    <w:rsid w:val="008D06AE"/>
    <w:rsid w:val="008D0C95"/>
    <w:rsid w:val="008D18D4"/>
    <w:rsid w:val="008D2704"/>
    <w:rsid w:val="008D2811"/>
    <w:rsid w:val="008D48D1"/>
    <w:rsid w:val="008D4FF0"/>
    <w:rsid w:val="008D7FED"/>
    <w:rsid w:val="008E100C"/>
    <w:rsid w:val="008E130C"/>
    <w:rsid w:val="008E186E"/>
    <w:rsid w:val="008E51EB"/>
    <w:rsid w:val="008E572A"/>
    <w:rsid w:val="008F0826"/>
    <w:rsid w:val="008F1814"/>
    <w:rsid w:val="008F46FA"/>
    <w:rsid w:val="008F5D85"/>
    <w:rsid w:val="008F5FB0"/>
    <w:rsid w:val="008F6147"/>
    <w:rsid w:val="008F746A"/>
    <w:rsid w:val="009024C3"/>
    <w:rsid w:val="009039C3"/>
    <w:rsid w:val="00907CC7"/>
    <w:rsid w:val="00913316"/>
    <w:rsid w:val="00915ED8"/>
    <w:rsid w:val="00921567"/>
    <w:rsid w:val="00921F38"/>
    <w:rsid w:val="00922B3D"/>
    <w:rsid w:val="0093090A"/>
    <w:rsid w:val="009331EA"/>
    <w:rsid w:val="009344D7"/>
    <w:rsid w:val="00934B1D"/>
    <w:rsid w:val="00940483"/>
    <w:rsid w:val="009428D7"/>
    <w:rsid w:val="00947F02"/>
    <w:rsid w:val="00950BAE"/>
    <w:rsid w:val="009523B4"/>
    <w:rsid w:val="00952620"/>
    <w:rsid w:val="00953F09"/>
    <w:rsid w:val="00956D9B"/>
    <w:rsid w:val="00957505"/>
    <w:rsid w:val="00963F09"/>
    <w:rsid w:val="00964C71"/>
    <w:rsid w:val="0096593F"/>
    <w:rsid w:val="00971104"/>
    <w:rsid w:val="00975019"/>
    <w:rsid w:val="009802D1"/>
    <w:rsid w:val="00984410"/>
    <w:rsid w:val="00986D57"/>
    <w:rsid w:val="009904F0"/>
    <w:rsid w:val="00996CDC"/>
    <w:rsid w:val="00997CB3"/>
    <w:rsid w:val="009A11F1"/>
    <w:rsid w:val="009A217D"/>
    <w:rsid w:val="009A5EE1"/>
    <w:rsid w:val="009A720B"/>
    <w:rsid w:val="009B0A98"/>
    <w:rsid w:val="009C2EE6"/>
    <w:rsid w:val="009C3B9B"/>
    <w:rsid w:val="009C761D"/>
    <w:rsid w:val="009D0F3F"/>
    <w:rsid w:val="009D2C4D"/>
    <w:rsid w:val="009D3BD6"/>
    <w:rsid w:val="009D4C13"/>
    <w:rsid w:val="009D4DF7"/>
    <w:rsid w:val="009D574A"/>
    <w:rsid w:val="009E4C5F"/>
    <w:rsid w:val="009E5CC8"/>
    <w:rsid w:val="009F17E8"/>
    <w:rsid w:val="009F43D7"/>
    <w:rsid w:val="009F7688"/>
    <w:rsid w:val="00A0104D"/>
    <w:rsid w:val="00A017FA"/>
    <w:rsid w:val="00A0262D"/>
    <w:rsid w:val="00A06642"/>
    <w:rsid w:val="00A07125"/>
    <w:rsid w:val="00A075AD"/>
    <w:rsid w:val="00A1022C"/>
    <w:rsid w:val="00A20D97"/>
    <w:rsid w:val="00A214A3"/>
    <w:rsid w:val="00A2247F"/>
    <w:rsid w:val="00A254B6"/>
    <w:rsid w:val="00A27C95"/>
    <w:rsid w:val="00A27F0B"/>
    <w:rsid w:val="00A301F5"/>
    <w:rsid w:val="00A31269"/>
    <w:rsid w:val="00A32C67"/>
    <w:rsid w:val="00A33094"/>
    <w:rsid w:val="00A34220"/>
    <w:rsid w:val="00A352E4"/>
    <w:rsid w:val="00A35734"/>
    <w:rsid w:val="00A40E81"/>
    <w:rsid w:val="00A41F10"/>
    <w:rsid w:val="00A463B7"/>
    <w:rsid w:val="00A550E9"/>
    <w:rsid w:val="00A563E3"/>
    <w:rsid w:val="00A623DC"/>
    <w:rsid w:val="00A6275B"/>
    <w:rsid w:val="00A73AB3"/>
    <w:rsid w:val="00A74071"/>
    <w:rsid w:val="00A763A0"/>
    <w:rsid w:val="00A767A4"/>
    <w:rsid w:val="00A805B7"/>
    <w:rsid w:val="00A827F7"/>
    <w:rsid w:val="00A835ED"/>
    <w:rsid w:val="00A84CCE"/>
    <w:rsid w:val="00A86251"/>
    <w:rsid w:val="00A91848"/>
    <w:rsid w:val="00A94089"/>
    <w:rsid w:val="00AA22F2"/>
    <w:rsid w:val="00AA5D75"/>
    <w:rsid w:val="00AB276F"/>
    <w:rsid w:val="00AB73F3"/>
    <w:rsid w:val="00AB7D62"/>
    <w:rsid w:val="00AC037D"/>
    <w:rsid w:val="00AC081F"/>
    <w:rsid w:val="00AC1444"/>
    <w:rsid w:val="00AC1FF2"/>
    <w:rsid w:val="00AC6CBB"/>
    <w:rsid w:val="00AC72F8"/>
    <w:rsid w:val="00AC7553"/>
    <w:rsid w:val="00AC7795"/>
    <w:rsid w:val="00AD0485"/>
    <w:rsid w:val="00AD3677"/>
    <w:rsid w:val="00AD6294"/>
    <w:rsid w:val="00AE1885"/>
    <w:rsid w:val="00AE3583"/>
    <w:rsid w:val="00AE3780"/>
    <w:rsid w:val="00AE4EA5"/>
    <w:rsid w:val="00AE5110"/>
    <w:rsid w:val="00AE52E5"/>
    <w:rsid w:val="00AE65D6"/>
    <w:rsid w:val="00AF112F"/>
    <w:rsid w:val="00AF28AC"/>
    <w:rsid w:val="00AF4C70"/>
    <w:rsid w:val="00B00F8C"/>
    <w:rsid w:val="00B01190"/>
    <w:rsid w:val="00B15A07"/>
    <w:rsid w:val="00B15B20"/>
    <w:rsid w:val="00B17566"/>
    <w:rsid w:val="00B179D3"/>
    <w:rsid w:val="00B24511"/>
    <w:rsid w:val="00B250A5"/>
    <w:rsid w:val="00B33EDF"/>
    <w:rsid w:val="00B37661"/>
    <w:rsid w:val="00B41199"/>
    <w:rsid w:val="00B43CF2"/>
    <w:rsid w:val="00B44647"/>
    <w:rsid w:val="00B459B9"/>
    <w:rsid w:val="00B532CC"/>
    <w:rsid w:val="00B5595C"/>
    <w:rsid w:val="00B66026"/>
    <w:rsid w:val="00B6714C"/>
    <w:rsid w:val="00B67373"/>
    <w:rsid w:val="00B75E59"/>
    <w:rsid w:val="00B75F3A"/>
    <w:rsid w:val="00B81362"/>
    <w:rsid w:val="00B82F42"/>
    <w:rsid w:val="00B85C2A"/>
    <w:rsid w:val="00B902D7"/>
    <w:rsid w:val="00B906B2"/>
    <w:rsid w:val="00B90ABF"/>
    <w:rsid w:val="00B95F19"/>
    <w:rsid w:val="00B96932"/>
    <w:rsid w:val="00B9742E"/>
    <w:rsid w:val="00BA0819"/>
    <w:rsid w:val="00BA0A9A"/>
    <w:rsid w:val="00BA31FC"/>
    <w:rsid w:val="00BA52B6"/>
    <w:rsid w:val="00BB2734"/>
    <w:rsid w:val="00BB2BF4"/>
    <w:rsid w:val="00BC25FA"/>
    <w:rsid w:val="00BC315E"/>
    <w:rsid w:val="00BC32C6"/>
    <w:rsid w:val="00BC658D"/>
    <w:rsid w:val="00BD0E86"/>
    <w:rsid w:val="00BD15BF"/>
    <w:rsid w:val="00BD28FA"/>
    <w:rsid w:val="00BD5EB5"/>
    <w:rsid w:val="00BE0920"/>
    <w:rsid w:val="00BF1D9C"/>
    <w:rsid w:val="00BF7112"/>
    <w:rsid w:val="00BF71BB"/>
    <w:rsid w:val="00C04C53"/>
    <w:rsid w:val="00C1321F"/>
    <w:rsid w:val="00C1389F"/>
    <w:rsid w:val="00C15C83"/>
    <w:rsid w:val="00C17400"/>
    <w:rsid w:val="00C212B0"/>
    <w:rsid w:val="00C2257F"/>
    <w:rsid w:val="00C22EF3"/>
    <w:rsid w:val="00C23DAF"/>
    <w:rsid w:val="00C264FA"/>
    <w:rsid w:val="00C27F7F"/>
    <w:rsid w:val="00C34971"/>
    <w:rsid w:val="00C3697E"/>
    <w:rsid w:val="00C36D4F"/>
    <w:rsid w:val="00C37283"/>
    <w:rsid w:val="00C4291A"/>
    <w:rsid w:val="00C44B23"/>
    <w:rsid w:val="00C46636"/>
    <w:rsid w:val="00C502EF"/>
    <w:rsid w:val="00C51F4E"/>
    <w:rsid w:val="00C56C3A"/>
    <w:rsid w:val="00C61007"/>
    <w:rsid w:val="00C61922"/>
    <w:rsid w:val="00C757C7"/>
    <w:rsid w:val="00C77643"/>
    <w:rsid w:val="00C82583"/>
    <w:rsid w:val="00C8756A"/>
    <w:rsid w:val="00C87F8D"/>
    <w:rsid w:val="00C9114E"/>
    <w:rsid w:val="00C91707"/>
    <w:rsid w:val="00C92CFB"/>
    <w:rsid w:val="00CA016D"/>
    <w:rsid w:val="00CA3870"/>
    <w:rsid w:val="00CA7207"/>
    <w:rsid w:val="00CB0E40"/>
    <w:rsid w:val="00CB201B"/>
    <w:rsid w:val="00CB5AF0"/>
    <w:rsid w:val="00CB6AB3"/>
    <w:rsid w:val="00CC16EF"/>
    <w:rsid w:val="00CC21F9"/>
    <w:rsid w:val="00CC61E0"/>
    <w:rsid w:val="00CC6DD9"/>
    <w:rsid w:val="00CC6EAB"/>
    <w:rsid w:val="00CC7335"/>
    <w:rsid w:val="00CC73AB"/>
    <w:rsid w:val="00CD1064"/>
    <w:rsid w:val="00CD3245"/>
    <w:rsid w:val="00CD4037"/>
    <w:rsid w:val="00CD47A6"/>
    <w:rsid w:val="00CD58A3"/>
    <w:rsid w:val="00CD5E21"/>
    <w:rsid w:val="00CD6D63"/>
    <w:rsid w:val="00CE0995"/>
    <w:rsid w:val="00CE22E7"/>
    <w:rsid w:val="00CE70B7"/>
    <w:rsid w:val="00CF6404"/>
    <w:rsid w:val="00CF75FE"/>
    <w:rsid w:val="00CF7E2D"/>
    <w:rsid w:val="00D02C92"/>
    <w:rsid w:val="00D07D59"/>
    <w:rsid w:val="00D11989"/>
    <w:rsid w:val="00D145F5"/>
    <w:rsid w:val="00D14B90"/>
    <w:rsid w:val="00D16BFD"/>
    <w:rsid w:val="00D2085C"/>
    <w:rsid w:val="00D23758"/>
    <w:rsid w:val="00D24406"/>
    <w:rsid w:val="00D250E4"/>
    <w:rsid w:val="00D260AE"/>
    <w:rsid w:val="00D32320"/>
    <w:rsid w:val="00D33764"/>
    <w:rsid w:val="00D33A16"/>
    <w:rsid w:val="00D3692E"/>
    <w:rsid w:val="00D375C4"/>
    <w:rsid w:val="00D3760C"/>
    <w:rsid w:val="00D42CCE"/>
    <w:rsid w:val="00D47AA3"/>
    <w:rsid w:val="00D47E50"/>
    <w:rsid w:val="00D54EF1"/>
    <w:rsid w:val="00D57105"/>
    <w:rsid w:val="00D57CC6"/>
    <w:rsid w:val="00D61B02"/>
    <w:rsid w:val="00D65E9D"/>
    <w:rsid w:val="00D67655"/>
    <w:rsid w:val="00D705C0"/>
    <w:rsid w:val="00D71DD0"/>
    <w:rsid w:val="00D73012"/>
    <w:rsid w:val="00D74072"/>
    <w:rsid w:val="00D756FE"/>
    <w:rsid w:val="00D765A8"/>
    <w:rsid w:val="00D77036"/>
    <w:rsid w:val="00D83D2A"/>
    <w:rsid w:val="00D84D32"/>
    <w:rsid w:val="00D850C6"/>
    <w:rsid w:val="00D85743"/>
    <w:rsid w:val="00D8673D"/>
    <w:rsid w:val="00D868B0"/>
    <w:rsid w:val="00D872CC"/>
    <w:rsid w:val="00D90931"/>
    <w:rsid w:val="00D9253E"/>
    <w:rsid w:val="00D92736"/>
    <w:rsid w:val="00D94C73"/>
    <w:rsid w:val="00D954B4"/>
    <w:rsid w:val="00DA13D5"/>
    <w:rsid w:val="00DA2469"/>
    <w:rsid w:val="00DA335F"/>
    <w:rsid w:val="00DA5230"/>
    <w:rsid w:val="00DA70CB"/>
    <w:rsid w:val="00DB16BD"/>
    <w:rsid w:val="00DB2972"/>
    <w:rsid w:val="00DB364C"/>
    <w:rsid w:val="00DB5835"/>
    <w:rsid w:val="00DC365D"/>
    <w:rsid w:val="00DC4FAA"/>
    <w:rsid w:val="00DD1BC4"/>
    <w:rsid w:val="00DD3CBA"/>
    <w:rsid w:val="00DD401A"/>
    <w:rsid w:val="00DD44D0"/>
    <w:rsid w:val="00DD7C57"/>
    <w:rsid w:val="00DE282E"/>
    <w:rsid w:val="00DE4A1A"/>
    <w:rsid w:val="00DE52F6"/>
    <w:rsid w:val="00DE61CB"/>
    <w:rsid w:val="00DE686F"/>
    <w:rsid w:val="00DE7588"/>
    <w:rsid w:val="00DE7921"/>
    <w:rsid w:val="00DF3264"/>
    <w:rsid w:val="00DF439A"/>
    <w:rsid w:val="00DF63C3"/>
    <w:rsid w:val="00DF7244"/>
    <w:rsid w:val="00E0009E"/>
    <w:rsid w:val="00E00EEF"/>
    <w:rsid w:val="00E02CC8"/>
    <w:rsid w:val="00E042B2"/>
    <w:rsid w:val="00E0769E"/>
    <w:rsid w:val="00E11F90"/>
    <w:rsid w:val="00E12E34"/>
    <w:rsid w:val="00E141D4"/>
    <w:rsid w:val="00E14B9D"/>
    <w:rsid w:val="00E15D1E"/>
    <w:rsid w:val="00E20002"/>
    <w:rsid w:val="00E2004A"/>
    <w:rsid w:val="00E226A7"/>
    <w:rsid w:val="00E24298"/>
    <w:rsid w:val="00E24BF2"/>
    <w:rsid w:val="00E331A3"/>
    <w:rsid w:val="00E3402F"/>
    <w:rsid w:val="00E432A3"/>
    <w:rsid w:val="00E435C8"/>
    <w:rsid w:val="00E44090"/>
    <w:rsid w:val="00E551DC"/>
    <w:rsid w:val="00E566A8"/>
    <w:rsid w:val="00E56E65"/>
    <w:rsid w:val="00E61AE6"/>
    <w:rsid w:val="00E635FE"/>
    <w:rsid w:val="00E66918"/>
    <w:rsid w:val="00E725AF"/>
    <w:rsid w:val="00E76880"/>
    <w:rsid w:val="00E811C3"/>
    <w:rsid w:val="00E821CB"/>
    <w:rsid w:val="00E84AFD"/>
    <w:rsid w:val="00E9090F"/>
    <w:rsid w:val="00E922C1"/>
    <w:rsid w:val="00EA1C63"/>
    <w:rsid w:val="00EA1F0C"/>
    <w:rsid w:val="00EB6BA2"/>
    <w:rsid w:val="00EC00BC"/>
    <w:rsid w:val="00ED36FF"/>
    <w:rsid w:val="00ED3B36"/>
    <w:rsid w:val="00ED49D7"/>
    <w:rsid w:val="00ED67A1"/>
    <w:rsid w:val="00ED70A3"/>
    <w:rsid w:val="00ED70B0"/>
    <w:rsid w:val="00EE084E"/>
    <w:rsid w:val="00EE0F56"/>
    <w:rsid w:val="00EF1F43"/>
    <w:rsid w:val="00EF34B7"/>
    <w:rsid w:val="00EF4418"/>
    <w:rsid w:val="00F02AD5"/>
    <w:rsid w:val="00F02E82"/>
    <w:rsid w:val="00F04A51"/>
    <w:rsid w:val="00F075B7"/>
    <w:rsid w:val="00F075B8"/>
    <w:rsid w:val="00F10827"/>
    <w:rsid w:val="00F112AD"/>
    <w:rsid w:val="00F129E2"/>
    <w:rsid w:val="00F2058D"/>
    <w:rsid w:val="00F206F3"/>
    <w:rsid w:val="00F224FF"/>
    <w:rsid w:val="00F22B8C"/>
    <w:rsid w:val="00F249BB"/>
    <w:rsid w:val="00F258E1"/>
    <w:rsid w:val="00F3049A"/>
    <w:rsid w:val="00F30A10"/>
    <w:rsid w:val="00F325E9"/>
    <w:rsid w:val="00F3272C"/>
    <w:rsid w:val="00F33157"/>
    <w:rsid w:val="00F332AC"/>
    <w:rsid w:val="00F3362A"/>
    <w:rsid w:val="00F3786C"/>
    <w:rsid w:val="00F40F7B"/>
    <w:rsid w:val="00F417E9"/>
    <w:rsid w:val="00F4277A"/>
    <w:rsid w:val="00F50FA2"/>
    <w:rsid w:val="00F51B9C"/>
    <w:rsid w:val="00F53769"/>
    <w:rsid w:val="00F55705"/>
    <w:rsid w:val="00F55737"/>
    <w:rsid w:val="00F55CC0"/>
    <w:rsid w:val="00F6112A"/>
    <w:rsid w:val="00F61190"/>
    <w:rsid w:val="00F6423F"/>
    <w:rsid w:val="00F64B3F"/>
    <w:rsid w:val="00F670B9"/>
    <w:rsid w:val="00F73BF6"/>
    <w:rsid w:val="00F75A67"/>
    <w:rsid w:val="00F800B4"/>
    <w:rsid w:val="00F808FA"/>
    <w:rsid w:val="00F832A6"/>
    <w:rsid w:val="00F84F17"/>
    <w:rsid w:val="00F856B5"/>
    <w:rsid w:val="00F915FC"/>
    <w:rsid w:val="00F93605"/>
    <w:rsid w:val="00F96DD4"/>
    <w:rsid w:val="00FA374D"/>
    <w:rsid w:val="00FA4438"/>
    <w:rsid w:val="00FA4CE0"/>
    <w:rsid w:val="00FA667A"/>
    <w:rsid w:val="00FA759B"/>
    <w:rsid w:val="00FB03B9"/>
    <w:rsid w:val="00FB3978"/>
    <w:rsid w:val="00FB5F56"/>
    <w:rsid w:val="00FB624C"/>
    <w:rsid w:val="00FC62F4"/>
    <w:rsid w:val="00FD038E"/>
    <w:rsid w:val="00FD05C8"/>
    <w:rsid w:val="00FD14D8"/>
    <w:rsid w:val="00FD6114"/>
    <w:rsid w:val="00FE1E69"/>
    <w:rsid w:val="00FE43F2"/>
    <w:rsid w:val="00FF1040"/>
    <w:rsid w:val="00FF3117"/>
    <w:rsid w:val="00FF316E"/>
    <w:rsid w:val="00FF36C3"/>
    <w:rsid w:val="00FF541B"/>
    <w:rsid w:val="00FF7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665"/>
    <w:rPr>
      <w:rFonts w:ascii="Trebuchet MS" w:hAnsi="Trebuchet MS"/>
      <w:sz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059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02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2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2302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F332AC"/>
    <w:pPr>
      <w:ind w:left="720"/>
      <w:contextualSpacing/>
    </w:pPr>
  </w:style>
  <w:style w:type="paragraph" w:customStyle="1" w:styleId="axNormal">
    <w:name w:val="axNormal"/>
    <w:basedOn w:val="Normal"/>
    <w:uiPriority w:val="99"/>
    <w:rsid w:val="007A1BD6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spacing w:after="0" w:line="240" w:lineRule="auto"/>
    </w:pPr>
    <w:rPr>
      <w:rFonts w:ascii="Times" w:eastAsia="Times New Roman" w:hAnsi="Times" w:cs="Times New Roman"/>
      <w:noProof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A1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1BD6"/>
  </w:style>
  <w:style w:type="paragraph" w:styleId="Footer">
    <w:name w:val="footer"/>
    <w:basedOn w:val="Normal"/>
    <w:link w:val="FooterChar"/>
    <w:uiPriority w:val="99"/>
    <w:unhideWhenUsed/>
    <w:rsid w:val="007A1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BD6"/>
  </w:style>
  <w:style w:type="character" w:styleId="Hyperlink">
    <w:name w:val="Hyperlink"/>
    <w:basedOn w:val="DefaultParagraphFont"/>
    <w:uiPriority w:val="99"/>
    <w:unhideWhenUsed/>
    <w:rsid w:val="00AC6C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0465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D58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58A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58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8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8A3"/>
    <w:rPr>
      <w:b/>
      <w:bCs/>
    </w:rPr>
  </w:style>
  <w:style w:type="paragraph" w:customStyle="1" w:styleId="H1">
    <w:name w:val="H1"/>
    <w:basedOn w:val="Normal"/>
    <w:next w:val="Heading1"/>
    <w:link w:val="H1Char"/>
    <w:uiPriority w:val="99"/>
    <w:qFormat/>
    <w:rsid w:val="00505955"/>
    <w:pPr>
      <w:spacing w:after="0" w:line="240" w:lineRule="auto"/>
    </w:pPr>
    <w:rPr>
      <w:b/>
      <w:szCs w:val="20"/>
    </w:rPr>
  </w:style>
  <w:style w:type="paragraph" w:customStyle="1" w:styleId="H1b">
    <w:name w:val="H1b"/>
    <w:basedOn w:val="Normal"/>
    <w:next w:val="Heading1"/>
    <w:link w:val="H1bChar"/>
    <w:uiPriority w:val="99"/>
    <w:qFormat/>
    <w:rsid w:val="00505955"/>
    <w:rPr>
      <w:b/>
      <w:szCs w:val="20"/>
    </w:rPr>
  </w:style>
  <w:style w:type="character" w:customStyle="1" w:styleId="Heading1Char">
    <w:name w:val="Heading 1 Char"/>
    <w:basedOn w:val="DefaultParagraphFont"/>
    <w:link w:val="Heading1"/>
    <w:uiPriority w:val="99"/>
    <w:rsid w:val="005059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1Char">
    <w:name w:val="H1 Char"/>
    <w:basedOn w:val="DefaultParagraphFont"/>
    <w:link w:val="H1"/>
    <w:uiPriority w:val="99"/>
    <w:rsid w:val="00505955"/>
    <w:rPr>
      <w:rFonts w:ascii="Trebuchet MS" w:hAnsi="Trebuchet MS"/>
      <w:b/>
      <w:sz w:val="20"/>
      <w:szCs w:val="20"/>
    </w:rPr>
  </w:style>
  <w:style w:type="paragraph" w:customStyle="1" w:styleId="T1">
    <w:name w:val="T1"/>
    <w:basedOn w:val="Normal"/>
    <w:next w:val="Title"/>
    <w:link w:val="T1Char"/>
    <w:uiPriority w:val="99"/>
    <w:qFormat/>
    <w:rsid w:val="00505955"/>
    <w:pPr>
      <w:spacing w:after="0" w:line="240" w:lineRule="auto"/>
      <w:jc w:val="center"/>
    </w:pPr>
    <w:rPr>
      <w:b/>
      <w:szCs w:val="20"/>
    </w:rPr>
  </w:style>
  <w:style w:type="character" w:customStyle="1" w:styleId="H1bChar">
    <w:name w:val="H1b Char"/>
    <w:basedOn w:val="DefaultParagraphFont"/>
    <w:link w:val="H1b"/>
    <w:uiPriority w:val="99"/>
    <w:rsid w:val="00505955"/>
    <w:rPr>
      <w:rFonts w:ascii="Trebuchet MS" w:hAnsi="Trebuchet MS"/>
      <w:b/>
      <w:sz w:val="20"/>
      <w:szCs w:val="20"/>
    </w:rPr>
  </w:style>
  <w:style w:type="paragraph" w:customStyle="1" w:styleId="T1b">
    <w:name w:val="T1b"/>
    <w:basedOn w:val="Normal"/>
    <w:next w:val="Title"/>
    <w:link w:val="T1bChar"/>
    <w:uiPriority w:val="99"/>
    <w:qFormat/>
    <w:rsid w:val="00F800B4"/>
    <w:pPr>
      <w:spacing w:after="0" w:line="240" w:lineRule="auto"/>
      <w:jc w:val="center"/>
    </w:pPr>
    <w:rPr>
      <w:b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5059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5059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1Char">
    <w:name w:val="T1 Char"/>
    <w:basedOn w:val="DefaultParagraphFont"/>
    <w:link w:val="T1"/>
    <w:uiPriority w:val="99"/>
    <w:rsid w:val="00505955"/>
    <w:rPr>
      <w:rFonts w:ascii="Trebuchet MS" w:hAnsi="Trebuchet MS"/>
      <w:b/>
      <w:sz w:val="20"/>
      <w:szCs w:val="20"/>
    </w:rPr>
  </w:style>
  <w:style w:type="character" w:customStyle="1" w:styleId="T1bChar">
    <w:name w:val="T1b Char"/>
    <w:basedOn w:val="DefaultParagraphFont"/>
    <w:link w:val="T1b"/>
    <w:uiPriority w:val="99"/>
    <w:rsid w:val="00F800B4"/>
    <w:rPr>
      <w:rFonts w:ascii="Trebuchet MS" w:hAnsi="Trebuchet MS"/>
      <w:b/>
      <w:sz w:val="20"/>
      <w:szCs w:val="20"/>
    </w:rPr>
  </w:style>
  <w:style w:type="character" w:customStyle="1" w:styleId="left">
    <w:name w:val="left"/>
    <w:basedOn w:val="DefaultParagraphFont"/>
    <w:uiPriority w:val="99"/>
    <w:rsid w:val="0074431C"/>
    <w:rPr>
      <w:rFonts w:cs="Times New Roman"/>
    </w:rPr>
  </w:style>
  <w:style w:type="character" w:customStyle="1" w:styleId="phcmd">
    <w:name w:val="ph cmd"/>
    <w:basedOn w:val="DefaultParagraphFont"/>
    <w:uiPriority w:val="99"/>
    <w:rsid w:val="0074431C"/>
    <w:rPr>
      <w:rFonts w:cs="Times New Roman"/>
    </w:rPr>
  </w:style>
  <w:style w:type="character" w:customStyle="1" w:styleId="phuicontrol">
    <w:name w:val="ph uicontrol"/>
    <w:basedOn w:val="DefaultParagraphFont"/>
    <w:uiPriority w:val="99"/>
    <w:rsid w:val="0074431C"/>
    <w:rPr>
      <w:rFonts w:cs="Times New Roman"/>
    </w:rPr>
  </w:style>
  <w:style w:type="character" w:styleId="HTMLKeyboard">
    <w:name w:val="HTML Keyboard"/>
    <w:basedOn w:val="DefaultParagraphFont"/>
    <w:uiPriority w:val="99"/>
    <w:rsid w:val="0074431C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1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orest\Release_Notices\RN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226BDD9E0944A0A5D0EA63CAF2D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2F978-A893-4AA6-A2DC-A9EFDC6C352C}"/>
      </w:docPartPr>
      <w:docPartBody>
        <w:p w:rsidR="00AF5BF6" w:rsidRDefault="000A791F">
          <w:pPr>
            <w:pStyle w:val="D4226BDD9E0944A0A5D0EA63CAF2D310"/>
          </w:pPr>
          <w:r>
            <w:t>NOTICE TYPE</w:t>
          </w:r>
        </w:p>
      </w:docPartBody>
    </w:docPart>
    <w:docPart>
      <w:docPartPr>
        <w:name w:val="6F39CD6821F04C9393D6BBF6A4664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F3006-BB86-4543-9B2C-BC8DA12B7086}"/>
      </w:docPartPr>
      <w:docPartBody>
        <w:p w:rsidR="00AF5BF6" w:rsidRDefault="000A791F">
          <w:pPr>
            <w:pStyle w:val="6F39CD6821F04C9393D6BBF6A4664995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Month XX, XXXX</w:t>
          </w:r>
        </w:p>
      </w:docPartBody>
    </w:docPart>
    <w:docPart>
      <w:docPartPr>
        <w:name w:val="B6DF2EBCBC574D9A919494C531CD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C524C-F31A-4E90-97F7-698E47162A29}"/>
      </w:docPartPr>
      <w:docPartBody>
        <w:p w:rsidR="00AF5BF6" w:rsidRDefault="000A791F">
          <w:pPr>
            <w:pStyle w:val="B6DF2EBCBC574D9A919494C531CD23A3"/>
          </w:pPr>
          <w:r w:rsidRPr="00897D51">
            <w:rPr>
              <w:color w:val="808080" w:themeColor="background1" w:themeShade="80"/>
              <w:szCs w:val="20"/>
            </w:rPr>
            <w:t>XX-</w:t>
          </w:r>
        </w:p>
      </w:docPartBody>
    </w:docPart>
    <w:docPart>
      <w:docPartPr>
        <w:name w:val="485D0D752AB94DEDA1D24C894B0C5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CF589-8B50-424C-A0BF-92FE1F78DD16}"/>
      </w:docPartPr>
      <w:docPartBody>
        <w:p w:rsidR="00AF5BF6" w:rsidRDefault="000A791F">
          <w:pPr>
            <w:pStyle w:val="485D0D752AB94DEDA1D24C894B0C5FCF"/>
          </w:pPr>
          <w:r w:rsidRPr="005A1391">
            <w:rPr>
              <w:rFonts w:ascii="Verdana" w:hAnsi="Verdana"/>
              <w:color w:val="000000" w:themeColor="text1"/>
              <w:sz w:val="18"/>
              <w:szCs w:val="18"/>
            </w:rPr>
            <w:t>XXXX-</w:t>
          </w:r>
        </w:p>
      </w:docPartBody>
    </w:docPart>
    <w:docPart>
      <w:docPartPr>
        <w:name w:val="5D58FE2282594BABA0896389C6ED3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C387D-E147-4937-A85E-DE962C36871B}"/>
      </w:docPartPr>
      <w:docPartBody>
        <w:p w:rsidR="00AF5BF6" w:rsidRDefault="000A791F">
          <w:pPr>
            <w:pStyle w:val="5D58FE2282594BABA0896389C6ED3A30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XX</w:t>
          </w:r>
        </w:p>
      </w:docPartBody>
    </w:docPart>
    <w:docPart>
      <w:docPartPr>
        <w:name w:val="7240752F0D5C4E5FA5722A34DEFCB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55C34-8448-4AF1-96F9-AED3846FFE53}"/>
      </w:docPartPr>
      <w:docPartBody>
        <w:p w:rsidR="00AF5BF6" w:rsidRDefault="000A791F">
          <w:pPr>
            <w:pStyle w:val="7240752F0D5C4E5FA5722A34DEFCB1BC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Short, but descriptive name of the release. Same as in JIRA &amp; CR.</w:t>
          </w:r>
        </w:p>
      </w:docPartBody>
    </w:docPart>
    <w:docPart>
      <w:docPartPr>
        <w:name w:val="307F0A24A8824A52B399BF9774F18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920A6-2A08-4FAF-ACBA-C145927247F1}"/>
      </w:docPartPr>
      <w:docPartBody>
        <w:p w:rsidR="00AF5BF6" w:rsidRDefault="000A791F">
          <w:pPr>
            <w:pStyle w:val="307F0A24A8824A52B399BF9774F187B5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More detailed explanation of the subject. Same as in CR.</w:t>
          </w:r>
        </w:p>
      </w:docPartBody>
    </w:docPart>
    <w:docPart>
      <w:docPartPr>
        <w:name w:val="EB789FD4C3B24E549784B2B706453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E7DBB-5819-49F4-BA0F-B812005CD948}"/>
      </w:docPartPr>
      <w:docPartBody>
        <w:p w:rsidR="00AF5BF6" w:rsidRDefault="000A791F">
          <w:pPr>
            <w:pStyle w:val="EB789FD4C3B24E549784B2B706453064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Reflects who will be providing support for the product.</w:t>
          </w:r>
        </w:p>
      </w:docPartBody>
    </w:docPart>
    <w:docPart>
      <w:docPartPr>
        <w:name w:val="80FA572C502E48E5A4AA9F04EB277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A3333-B8AA-429B-9A4C-AF699AE4E197}"/>
      </w:docPartPr>
      <w:docPartBody>
        <w:p w:rsidR="00AF5BF6" w:rsidRDefault="000A791F">
          <w:pPr>
            <w:pStyle w:val="80FA572C502E48E5A4AA9F04EB2775BF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Reflects who is sponsoring the product.</w:t>
          </w:r>
        </w:p>
      </w:docPartBody>
    </w:docPart>
    <w:docPart>
      <w:docPartPr>
        <w:name w:val="E99E4246727644D4ACEA7B050BD02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4B8B8-7EBD-4E0E-980F-671516B4A279}"/>
      </w:docPartPr>
      <w:docPartBody>
        <w:p w:rsidR="00AF5BF6" w:rsidRDefault="000A791F">
          <w:pPr>
            <w:pStyle w:val="E99E4246727644D4ACEA7B050BD02E6F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Which operating system is required for the install of this release?</w:t>
          </w:r>
        </w:p>
      </w:docPartBody>
    </w:docPart>
    <w:docPart>
      <w:docPartPr>
        <w:name w:val="51BB8A57B72C42E693AAE89DA567B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D5556-0E4C-40DD-BFC4-B56648BB165D}"/>
      </w:docPartPr>
      <w:docPartBody>
        <w:p w:rsidR="00AF5BF6" w:rsidRDefault="000A791F">
          <w:pPr>
            <w:pStyle w:val="51BB8A57B72C42E693AAE89DA567B32C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Is this install required?</w:t>
          </w:r>
        </w:p>
      </w:docPartBody>
    </w:docPart>
    <w:docPart>
      <w:docPartPr>
        <w:name w:val="B5806DBCAFDB42C993371582E8207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2B0F7-4792-4D4C-A0EF-42F9814B19A4}"/>
      </w:docPartPr>
      <w:docPartBody>
        <w:p w:rsidR="00AF5BF6" w:rsidRDefault="000A791F">
          <w:pPr>
            <w:pStyle w:val="B5806DBCAFDB42C993371582E8207F8F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Is a reboot required for this install to function?</w:t>
          </w:r>
        </w:p>
      </w:docPartBody>
    </w:docPart>
    <w:docPart>
      <w:docPartPr>
        <w:name w:val="83C02C890E1944E2BD243D0ADBA20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CFFD7-90D2-4270-BEE8-FC1CC2AD84DF}"/>
      </w:docPartPr>
      <w:docPartBody>
        <w:p w:rsidR="00AF5BF6" w:rsidRDefault="000A791F">
          <w:pPr>
            <w:pStyle w:val="83C02C890E1944E2BD243D0ADBA205F6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Servers (if applicable)</w:t>
          </w:r>
        </w:p>
      </w:docPartBody>
    </w:docPart>
    <w:docPart>
      <w:docPartPr>
        <w:name w:val="5A082ADD3C4F42C7AB68F96626E65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30298-F90C-43EB-8E34-111AE42CD248}"/>
      </w:docPartPr>
      <w:docPartBody>
        <w:p w:rsidR="00AF5BF6" w:rsidRDefault="000A791F">
          <w:pPr>
            <w:pStyle w:val="5A082ADD3C4F42C7AB68F96626E6596F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Will the users / system administrators experience any downtime?</w:t>
          </w:r>
        </w:p>
      </w:docPartBody>
    </w:docPart>
    <w:docPart>
      <w:docPartPr>
        <w:name w:val="1CD07775E016419E8EC6AB205536C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8706D-153A-4160-9E46-A58EAFB1DDD9}"/>
      </w:docPartPr>
      <w:docPartBody>
        <w:p w:rsidR="00AF5BF6" w:rsidRDefault="000A791F">
          <w:pPr>
            <w:pStyle w:val="1CD07775E016419E8EC6AB205536C200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List the types of servers that will be affected by this install.</w:t>
          </w:r>
        </w:p>
      </w:docPartBody>
    </w:docPart>
    <w:docPart>
      <w:docPartPr>
        <w:name w:val="00F0C48533DC4E58B0BF16D939056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183C-9626-4634-9DAE-EC0275A92A26}"/>
      </w:docPartPr>
      <w:docPartBody>
        <w:p w:rsidR="00AF5BF6" w:rsidRDefault="000A791F">
          <w:pPr>
            <w:pStyle w:val="00F0C48533DC4E58B0BF16D939056EA4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Who will be applying this release into production?</w:t>
          </w:r>
        </w:p>
      </w:docPartBody>
    </w:docPart>
    <w:docPart>
      <w:docPartPr>
        <w:name w:val="778DA4C73C6B4E41BD265633F9BA4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05B8C-27EF-48A9-AAC3-74EE32ED70B8}"/>
      </w:docPartPr>
      <w:docPartBody>
        <w:p w:rsidR="00AF5BF6" w:rsidRDefault="000A791F">
          <w:pPr>
            <w:pStyle w:val="778DA4C73C6B4E41BD265633F9BA4FD6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Identify an expected date for installation into production.</w:t>
          </w:r>
        </w:p>
      </w:docPartBody>
    </w:docPart>
    <w:docPart>
      <w:docPartPr>
        <w:name w:val="EF43A33B0D014ABAA3FB707831B27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29AF5-0689-48DE-8254-2AEF916C33CA}"/>
      </w:docPartPr>
      <w:docPartBody>
        <w:p w:rsidR="00AF5BF6" w:rsidRDefault="000A791F">
          <w:pPr>
            <w:pStyle w:val="EF43A33B0D014ABAA3FB707831B2717B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List where this release will be installed (i.e. PHE, PRP, Prod, etc.).</w:t>
          </w:r>
        </w:p>
      </w:docPartBody>
    </w:docPart>
    <w:docPart>
      <w:docPartPr>
        <w:name w:val="361540F31C0245B2BFC4E570622FA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90749-D275-4FC4-B428-93651B90E011}"/>
      </w:docPartPr>
      <w:docPartBody>
        <w:p w:rsidR="00AF5BF6" w:rsidRDefault="000A791F">
          <w:pPr>
            <w:pStyle w:val="361540F31C0245B2BFC4E570622FAB13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Enter the SR number (if applicable) for this release.</w:t>
          </w:r>
        </w:p>
      </w:docPartBody>
    </w:docPart>
    <w:docPart>
      <w:docPartPr>
        <w:name w:val="55EA4A77CAEF41E0B7878DEFDF8A4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43A00-358A-4EF3-BE32-618588F2457E}"/>
      </w:docPartPr>
      <w:docPartBody>
        <w:p w:rsidR="00AF5BF6" w:rsidRDefault="000A791F">
          <w:pPr>
            <w:pStyle w:val="55EA4A77CAEF41E0B7878DEFDF8A4D98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Number of the Change Request for this release.</w:t>
          </w:r>
        </w:p>
      </w:docPartBody>
    </w:docPart>
    <w:docPart>
      <w:docPartPr>
        <w:name w:val="244E47287E2A4D64BFA365C2960C9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2AA05-7867-4671-87BD-8B0015CBC56F}"/>
      </w:docPartPr>
      <w:docPartBody>
        <w:p w:rsidR="00AF5BF6" w:rsidRDefault="000A791F">
          <w:pPr>
            <w:pStyle w:val="244E47287E2A4D64BFA365C2960C90A2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Developer’s name and contact information.</w:t>
          </w:r>
        </w:p>
      </w:docPartBody>
    </w:docPart>
    <w:docPart>
      <w:docPartPr>
        <w:name w:val="7F0FF5BC1D97404194ED884514B69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A261E-FB9F-4AE3-A075-4FBED05B84AB}"/>
      </w:docPartPr>
      <w:docPartBody>
        <w:p w:rsidR="00AF5BF6" w:rsidRDefault="000A791F">
          <w:pPr>
            <w:pStyle w:val="7F0FF5BC1D97404194ED884514B693E2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Installation tester’s name and contact information.</w:t>
          </w:r>
        </w:p>
      </w:docPartBody>
    </w:docPart>
    <w:docPart>
      <w:docPartPr>
        <w:name w:val="80B5115FE885449AB4FD29F2F29DC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9FCF0-7945-4286-8523-EF6C4B38054A}"/>
      </w:docPartPr>
      <w:docPartBody>
        <w:p w:rsidR="00AF5BF6" w:rsidRDefault="000A791F">
          <w:pPr>
            <w:pStyle w:val="80B5115FE885449AB4FD29F2F29DCBFE"/>
          </w:pPr>
          <w:r w:rsidRPr="00897D51">
            <w:rPr>
              <w:color w:val="808080" w:themeColor="background1" w:themeShade="80"/>
              <w:szCs w:val="20"/>
            </w:rPr>
            <w:t>XX-</w:t>
          </w:r>
        </w:p>
      </w:docPartBody>
    </w:docPart>
    <w:docPart>
      <w:docPartPr>
        <w:name w:val="3FC114D7189A44E09079A8A6260E8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15E2B-70AA-4752-BAB7-13D91B97FCA2}"/>
      </w:docPartPr>
      <w:docPartBody>
        <w:p w:rsidR="00AF5BF6" w:rsidRDefault="000A791F">
          <w:pPr>
            <w:pStyle w:val="3FC114D7189A44E09079A8A6260E8C8C"/>
          </w:pPr>
          <w:r w:rsidRPr="005A1391">
            <w:rPr>
              <w:rFonts w:ascii="Verdana" w:hAnsi="Verdana"/>
              <w:color w:val="000000" w:themeColor="text1"/>
              <w:sz w:val="18"/>
              <w:szCs w:val="18"/>
            </w:rPr>
            <w:t>XXXX-</w:t>
          </w:r>
        </w:p>
      </w:docPartBody>
    </w:docPart>
    <w:docPart>
      <w:docPartPr>
        <w:name w:val="88AA06C94211450DBD2ED57351ED5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4FB9D-3395-44EE-B0DC-E032E46E0D94}"/>
      </w:docPartPr>
      <w:docPartBody>
        <w:p w:rsidR="00AF5BF6" w:rsidRDefault="000A791F">
          <w:pPr>
            <w:pStyle w:val="88AA06C94211450DBD2ED57351ED5AE9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XX</w:t>
          </w:r>
        </w:p>
      </w:docPartBody>
    </w:docPart>
    <w:docPart>
      <w:docPartPr>
        <w:name w:val="B2679E16F9774683B4813857C8CBC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4EDC4-DC4E-4B5A-A44C-A773373CB2EF}"/>
      </w:docPartPr>
      <w:docPartBody>
        <w:p w:rsidR="00AF5BF6" w:rsidRDefault="000A791F">
          <w:pPr>
            <w:pStyle w:val="B2679E16F9774683B4813857C8CBC1D0"/>
          </w:pPr>
          <w:r w:rsidRPr="005A1391">
            <w:rPr>
              <w:rStyle w:val="PlaceholderText"/>
              <w:rFonts w:ascii="Verdana" w:hAnsi="Verdana"/>
              <w:sz w:val="18"/>
              <w:szCs w:val="18"/>
            </w:rPr>
            <w:t>Month XX, XXXX</w:t>
          </w:r>
        </w:p>
      </w:docPartBody>
    </w:docPart>
    <w:docPart>
      <w:docPartPr>
        <w:name w:val="BA835E2A0C3547CBB3CEF6B0DC621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F3066-0DE7-452D-96F8-283C951D8155}"/>
      </w:docPartPr>
      <w:docPartBody>
        <w:p w:rsidR="00AF5BF6" w:rsidRDefault="00CB3BEE" w:rsidP="00CB3BEE">
          <w:pPr>
            <w:pStyle w:val="BA835E2A0C3547CBB3CEF6B0DC621D40"/>
          </w:pPr>
          <w:r>
            <w:t>NOTICE TYPE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12B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15837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CD15E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95B78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B3BEE"/>
    <w:rsid w:val="00042EF1"/>
    <w:rsid w:val="000A791F"/>
    <w:rsid w:val="000B2C52"/>
    <w:rsid w:val="000E5884"/>
    <w:rsid w:val="00197161"/>
    <w:rsid w:val="00220EFA"/>
    <w:rsid w:val="00232C26"/>
    <w:rsid w:val="002B27AD"/>
    <w:rsid w:val="00333E2F"/>
    <w:rsid w:val="00347BA6"/>
    <w:rsid w:val="00403E03"/>
    <w:rsid w:val="004D3D4F"/>
    <w:rsid w:val="00552BBD"/>
    <w:rsid w:val="00681908"/>
    <w:rsid w:val="006C58EF"/>
    <w:rsid w:val="00732AA3"/>
    <w:rsid w:val="007627FC"/>
    <w:rsid w:val="00777BE4"/>
    <w:rsid w:val="007E3CB3"/>
    <w:rsid w:val="007F54C2"/>
    <w:rsid w:val="009556C8"/>
    <w:rsid w:val="00990497"/>
    <w:rsid w:val="009C6DD7"/>
    <w:rsid w:val="00A62384"/>
    <w:rsid w:val="00A668EE"/>
    <w:rsid w:val="00A73DDB"/>
    <w:rsid w:val="00AF5BF6"/>
    <w:rsid w:val="00B63233"/>
    <w:rsid w:val="00CB3BEE"/>
    <w:rsid w:val="00D02C65"/>
    <w:rsid w:val="00D468C1"/>
    <w:rsid w:val="00E25AC0"/>
    <w:rsid w:val="00E723E2"/>
    <w:rsid w:val="00F35DD9"/>
    <w:rsid w:val="00F64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226BDD9E0944A0A5D0EA63CAF2D310">
    <w:name w:val="D4226BDD9E0944A0A5D0EA63CAF2D310"/>
    <w:rsid w:val="00AF5BF6"/>
  </w:style>
  <w:style w:type="character" w:styleId="PlaceholderText">
    <w:name w:val="Placeholder Text"/>
    <w:basedOn w:val="DefaultParagraphFont"/>
    <w:uiPriority w:val="99"/>
    <w:semiHidden/>
    <w:rsid w:val="00AF5BF6"/>
    <w:rPr>
      <w:color w:val="808080"/>
    </w:rPr>
  </w:style>
  <w:style w:type="paragraph" w:customStyle="1" w:styleId="6F39CD6821F04C9393D6BBF6A4664995">
    <w:name w:val="6F39CD6821F04C9393D6BBF6A4664995"/>
    <w:rsid w:val="00AF5BF6"/>
  </w:style>
  <w:style w:type="paragraph" w:customStyle="1" w:styleId="B6DF2EBCBC574D9A919494C531CD23A3">
    <w:name w:val="B6DF2EBCBC574D9A919494C531CD23A3"/>
    <w:rsid w:val="00AF5BF6"/>
  </w:style>
  <w:style w:type="paragraph" w:customStyle="1" w:styleId="485D0D752AB94DEDA1D24C894B0C5FCF">
    <w:name w:val="485D0D752AB94DEDA1D24C894B0C5FCF"/>
    <w:rsid w:val="00AF5BF6"/>
  </w:style>
  <w:style w:type="paragraph" w:customStyle="1" w:styleId="5D58FE2282594BABA0896389C6ED3A30">
    <w:name w:val="5D58FE2282594BABA0896389C6ED3A30"/>
    <w:rsid w:val="00AF5BF6"/>
  </w:style>
  <w:style w:type="paragraph" w:customStyle="1" w:styleId="7240752F0D5C4E5FA5722A34DEFCB1BC">
    <w:name w:val="7240752F0D5C4E5FA5722A34DEFCB1BC"/>
    <w:rsid w:val="00AF5BF6"/>
  </w:style>
  <w:style w:type="paragraph" w:customStyle="1" w:styleId="307F0A24A8824A52B399BF9774F187B5">
    <w:name w:val="307F0A24A8824A52B399BF9774F187B5"/>
    <w:rsid w:val="00AF5BF6"/>
  </w:style>
  <w:style w:type="paragraph" w:customStyle="1" w:styleId="EB789FD4C3B24E549784B2B706453064">
    <w:name w:val="EB789FD4C3B24E549784B2B706453064"/>
    <w:rsid w:val="00AF5BF6"/>
  </w:style>
  <w:style w:type="paragraph" w:customStyle="1" w:styleId="80FA572C502E48E5A4AA9F04EB2775BF">
    <w:name w:val="80FA572C502E48E5A4AA9F04EB2775BF"/>
    <w:rsid w:val="00AF5BF6"/>
  </w:style>
  <w:style w:type="paragraph" w:customStyle="1" w:styleId="E99E4246727644D4ACEA7B050BD02E6F">
    <w:name w:val="E99E4246727644D4ACEA7B050BD02E6F"/>
    <w:rsid w:val="00AF5BF6"/>
  </w:style>
  <w:style w:type="paragraph" w:customStyle="1" w:styleId="51BB8A57B72C42E693AAE89DA567B32C">
    <w:name w:val="51BB8A57B72C42E693AAE89DA567B32C"/>
    <w:rsid w:val="00AF5BF6"/>
  </w:style>
  <w:style w:type="paragraph" w:customStyle="1" w:styleId="B5806DBCAFDB42C993371582E8207F8F">
    <w:name w:val="B5806DBCAFDB42C993371582E8207F8F"/>
    <w:rsid w:val="00AF5BF6"/>
  </w:style>
  <w:style w:type="paragraph" w:customStyle="1" w:styleId="83C02C890E1944E2BD243D0ADBA205F6">
    <w:name w:val="83C02C890E1944E2BD243D0ADBA205F6"/>
    <w:rsid w:val="00AF5BF6"/>
  </w:style>
  <w:style w:type="paragraph" w:customStyle="1" w:styleId="5A082ADD3C4F42C7AB68F96626E6596F">
    <w:name w:val="5A082ADD3C4F42C7AB68F96626E6596F"/>
    <w:rsid w:val="00AF5BF6"/>
  </w:style>
  <w:style w:type="paragraph" w:customStyle="1" w:styleId="1CD07775E016419E8EC6AB205536C200">
    <w:name w:val="1CD07775E016419E8EC6AB205536C200"/>
    <w:rsid w:val="00AF5BF6"/>
  </w:style>
  <w:style w:type="paragraph" w:customStyle="1" w:styleId="00F0C48533DC4E58B0BF16D939056EA4">
    <w:name w:val="00F0C48533DC4E58B0BF16D939056EA4"/>
    <w:rsid w:val="00AF5BF6"/>
  </w:style>
  <w:style w:type="paragraph" w:customStyle="1" w:styleId="778DA4C73C6B4E41BD265633F9BA4FD6">
    <w:name w:val="778DA4C73C6B4E41BD265633F9BA4FD6"/>
    <w:rsid w:val="00AF5BF6"/>
  </w:style>
  <w:style w:type="paragraph" w:customStyle="1" w:styleId="EF43A33B0D014ABAA3FB707831B2717B">
    <w:name w:val="EF43A33B0D014ABAA3FB707831B2717B"/>
    <w:rsid w:val="00AF5BF6"/>
  </w:style>
  <w:style w:type="paragraph" w:customStyle="1" w:styleId="361540F31C0245B2BFC4E570622FAB13">
    <w:name w:val="361540F31C0245B2BFC4E570622FAB13"/>
    <w:rsid w:val="00AF5BF6"/>
  </w:style>
  <w:style w:type="paragraph" w:customStyle="1" w:styleId="55EA4A77CAEF41E0B7878DEFDF8A4D98">
    <w:name w:val="55EA4A77CAEF41E0B7878DEFDF8A4D98"/>
    <w:rsid w:val="00AF5BF6"/>
  </w:style>
  <w:style w:type="paragraph" w:customStyle="1" w:styleId="244E47287E2A4D64BFA365C2960C90A2">
    <w:name w:val="244E47287E2A4D64BFA365C2960C90A2"/>
    <w:rsid w:val="00AF5BF6"/>
  </w:style>
  <w:style w:type="paragraph" w:customStyle="1" w:styleId="7F0FF5BC1D97404194ED884514B693E2">
    <w:name w:val="7F0FF5BC1D97404194ED884514B693E2"/>
    <w:rsid w:val="00AF5BF6"/>
  </w:style>
  <w:style w:type="paragraph" w:customStyle="1" w:styleId="1AA6F776C4BA44D398FBBF809A27984E">
    <w:name w:val="1AA6F776C4BA44D398FBBF809A27984E"/>
    <w:rsid w:val="00AF5BF6"/>
  </w:style>
  <w:style w:type="paragraph" w:customStyle="1" w:styleId="2B337562D74F4AE1B095713F03B5EF21">
    <w:name w:val="2B337562D74F4AE1B095713F03B5EF21"/>
    <w:rsid w:val="00AF5BF6"/>
  </w:style>
  <w:style w:type="paragraph" w:styleId="ListParagraph">
    <w:name w:val="List Paragraph"/>
    <w:basedOn w:val="Normal"/>
    <w:uiPriority w:val="34"/>
    <w:qFormat/>
    <w:rsid w:val="00AF5BF6"/>
    <w:pPr>
      <w:ind w:left="720"/>
      <w:contextualSpacing/>
    </w:pPr>
    <w:rPr>
      <w:rFonts w:ascii="Trebuchet MS" w:eastAsiaTheme="minorHAnsi" w:hAnsi="Trebuchet MS"/>
      <w:sz w:val="20"/>
    </w:rPr>
  </w:style>
  <w:style w:type="paragraph" w:customStyle="1" w:styleId="2F8809C8045E46699B685A5320EE6B61">
    <w:name w:val="2F8809C8045E46699B685A5320EE6B61"/>
    <w:rsid w:val="00AF5BF6"/>
  </w:style>
  <w:style w:type="paragraph" w:customStyle="1" w:styleId="80B5115FE885449AB4FD29F2F29DCBFE">
    <w:name w:val="80B5115FE885449AB4FD29F2F29DCBFE"/>
    <w:rsid w:val="00AF5BF6"/>
  </w:style>
  <w:style w:type="paragraph" w:customStyle="1" w:styleId="3FC114D7189A44E09079A8A6260E8C8C">
    <w:name w:val="3FC114D7189A44E09079A8A6260E8C8C"/>
    <w:rsid w:val="00AF5BF6"/>
  </w:style>
  <w:style w:type="paragraph" w:customStyle="1" w:styleId="88AA06C94211450DBD2ED57351ED5AE9">
    <w:name w:val="88AA06C94211450DBD2ED57351ED5AE9"/>
    <w:rsid w:val="00AF5BF6"/>
  </w:style>
  <w:style w:type="paragraph" w:customStyle="1" w:styleId="B2679E16F9774683B4813857C8CBC1D0">
    <w:name w:val="B2679E16F9774683B4813857C8CBC1D0"/>
    <w:rsid w:val="00AF5BF6"/>
  </w:style>
  <w:style w:type="paragraph" w:customStyle="1" w:styleId="BA835E2A0C3547CBB3CEF6B0DC621D40">
    <w:name w:val="BA835E2A0C3547CBB3CEF6B0DC621D40"/>
    <w:rsid w:val="00CB3BE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root>
  <noticeInformation>
    <noticeDate/>
    <noticeNumber/>
    <noticeType>RN-</noticeType>
  </noticeInformation>
</root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B4AA2CC4D474382B7D04F0AB43125" ma:contentTypeVersion="0" ma:contentTypeDescription="Create a new document." ma:contentTypeScope="" ma:versionID="3cd4b4dd1b4c36a973ac907c4dc38ae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D6155B6F-3DC9-45F8-AC2C-D273D2609EB2}">
  <ds:schemaRefs/>
</ds:datastoreItem>
</file>

<file path=customXml/itemProps2.xml><?xml version="1.0" encoding="utf-8"?>
<ds:datastoreItem xmlns:ds="http://schemas.openxmlformats.org/officeDocument/2006/customXml" ds:itemID="{4DD4F624-8C51-466A-BBFC-B1A6FCE01B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2EC289-E24F-4660-8E3A-4E3CE490EB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0E5BD9B-2162-4325-AFEE-9FE01F1CA5C4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37E3A2F3-085C-42CE-B03C-92C1FC19DCFA}">
  <ds:schemaRefs>
    <ds:schemaRef ds:uri="http://schemas.microsoft.com/office/2006/customDocumentInformationPanel"/>
  </ds:schemaRefs>
</ds:datastoreItem>
</file>

<file path=customXml/itemProps6.xml><?xml version="1.0" encoding="utf-8"?>
<ds:datastoreItem xmlns:ds="http://schemas.openxmlformats.org/officeDocument/2006/customXml" ds:itemID="{08B655A2-0D70-4A67-9D0D-65C1EA656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RN-TEMPLATE.dotx</Template>
  <TotalTime>19</TotalTime>
  <Pages>5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RN-2011-CM431_RHELGW</vt:lpstr>
    </vt:vector>
  </TitlesOfParts>
  <Company>USDA Forest Service</Company>
  <LinksUpToDate>false</LinksUpToDate>
  <CharactersWithSpaces>7090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RN-2011-CM431_RHELGW</dc:title>
  <dc:subject/>
  <dc:creator>IBM_User</dc:creator>
  <cp:keywords>RN, LEM, ARN, Release Notice, Live Environment Modification, Application Release Notice</cp:keywords>
  <dc:description/>
  <cp:lastModifiedBy>IBM_User</cp:lastModifiedBy>
  <cp:revision>3</cp:revision>
  <cp:lastPrinted>2010-06-29T21:37:00Z</cp:lastPrinted>
  <dcterms:created xsi:type="dcterms:W3CDTF">2011-06-23T17:19:00Z</dcterms:created>
  <dcterms:modified xsi:type="dcterms:W3CDTF">2012-01-19T19:22:00Z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0x0101004D4B4AA2CC4D474382B7D04F0AB43125</vt:lpwstr>
  </property>
  <property fmtid="{D5CDD505-2E9C-101B-9397-08002B2CF9AE}" pid="3" name="Order">
    <vt:r8>300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CopySource">
    <vt:lpwstr>http://fsteams.fs.fed.us/cio/qaops/Shared Documents/Working Documents/RN-TEMPLATE.dotx</vt:lpwstr>
  </property>
  <property fmtid="{D5CDD505-2E9C-101B-9397-08002B2CF9AE}" pid="7" name="xd_ProgID">
    <vt:lpwstr/>
  </property>
</Properties>
</file>